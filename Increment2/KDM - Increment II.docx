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color w:val="auto"/>
          <w:sz w:val="20"/>
        </w:rPr>
      </w:sdtEndPr>
      <w:sdtContent>
        <w:p w:rsidR="002163EE" w:rsidRDefault="003806E6" w:rsidP="005D2F41">
          <w:pPr>
            <w:pStyle w:val="NoSpacing"/>
          </w:pPr>
          <w:r>
            <w:rPr>
              <w:noProof/>
              <w:lang w:eastAsia="en-US"/>
            </w:rPr>
            <mc:AlternateContent>
              <mc:Choice Requires="wps">
                <w:drawing>
                  <wp:anchor distT="0" distB="0" distL="114300" distR="114300" simplePos="0" relativeHeight="251660288" behindDoc="0" locked="0" layoutInCell="1" allowOverlap="0" wp14:anchorId="743E3944" wp14:editId="1227DCD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F41" w:rsidRDefault="004129B3">
                                <w:pPr>
                                  <w:pStyle w:val="ContactInfo"/>
                                </w:pPr>
                                <w:sdt>
                                  <w:sdtPr>
                                    <w:alias w:val="Name"/>
                                    <w:tag w:val=""/>
                                    <w:id w:val="-304397026"/>
                                    <w:placeholder>
                                      <w:docPart w:val="DD3E410F7EB64F9498BE50EB8CF67DC6"/>
                                    </w:placeholder>
                                    <w:dataBinding w:prefixMappings="xmlns:ns0='http://purl.org/dc/elements/1.1/' xmlns:ns1='http://schemas.openxmlformats.org/package/2006/metadata/core-properties' " w:xpath="/ns1:coreProperties[1]/ns0:creator[1]" w:storeItemID="{6C3C8BC8-F283-45AE-878A-BAB7291924A1}"/>
                                    <w:text/>
                                  </w:sdtPr>
                                  <w:sdtEndPr/>
                                  <w:sdtContent>
                                    <w:r w:rsidR="005D2F41">
                                      <w:t>Laxman Dutt Degala</w:t>
                                    </w:r>
                                  </w:sdtContent>
                                </w:sdt>
                              </w:p>
                              <w:p w:rsidR="005D2F41" w:rsidRDefault="005D2F41">
                                <w:pPr>
                                  <w:pStyle w:val="ContactInfo"/>
                                </w:pPr>
                                <w:r>
                                  <w:t>Vishnu Gude</w:t>
                                </w:r>
                              </w:p>
                              <w:p w:rsidR="005D2F41" w:rsidRDefault="005D2F41">
                                <w:pPr>
                                  <w:pStyle w:val="ContactInfo"/>
                                </w:pPr>
                                <w:r>
                                  <w:t>Ayyappa</w:t>
                                </w:r>
                              </w:p>
                              <w:p w:rsidR="005D2F41" w:rsidRDefault="005D2F41">
                                <w:pPr>
                                  <w:pStyle w:val="ContactInfo"/>
                                </w:pPr>
                                <w:r>
                                  <w:t>Akhileshwar</w:t>
                                </w:r>
                              </w:p>
                              <w:p w:rsidR="00CA56C7" w:rsidRDefault="00CA56C7">
                                <w:pPr>
                                  <w:pStyle w:val="ContactInfo"/>
                                </w:pPr>
                                <w:r>
                                  <w:t> | </w:t>
                                </w:r>
                                <w:sdt>
                                  <w:sdtPr>
                                    <w:alias w:val="Course Title"/>
                                    <w:tag w:val=""/>
                                    <w:id w:val="-728219936"/>
                                    <w:placeholder>
                                      <w:docPart w:val="40AD4E49C8A94254B5FFCE92B2FA49D7"/>
                                    </w:placeholder>
                                    <w:dataBinding w:prefixMappings="xmlns:ns0='http://purl.org/dc/elements/1.1/' xmlns:ns1='http://schemas.openxmlformats.org/package/2006/metadata/core-properties' " w:xpath="/ns1:coreProperties[1]/ns1:keywords[1]" w:storeItemID="{6C3C8BC8-F283-45AE-878A-BAB7291924A1}"/>
                                    <w:text/>
                                  </w:sdtPr>
                                  <w:sdtEndPr/>
                                  <w:sdtContent>
                                    <w:r w:rsidR="005D2F41">
                                      <w:t>KDM – CS560</w:t>
                                    </w:r>
                                  </w:sdtContent>
                                </w:sdt>
                                <w:r>
                                  <w:t> | </w:t>
                                </w:r>
                                <w:sdt>
                                  <w:sdtPr>
                                    <w:alias w:val="Date"/>
                                    <w:tag w:val=""/>
                                    <w:id w:val="2032065285"/>
                                    <w:placeholder>
                                      <w:docPart w:val="0322B70743744B98B2A8432FA69881F9"/>
                                    </w:placeholder>
                                    <w:dataBinding w:prefixMappings="xmlns:ns0='http://schemas.microsoft.com/office/2006/coverPageProps' " w:xpath="/ns0:CoverPageProperties[1]/ns0:PublishDate[1]" w:storeItemID="{55AF091B-3C7A-41E3-B477-F2FDAA23CFDA}"/>
                                    <w:date w:fullDate="2014-03-31T00:00:00Z">
                                      <w:dateFormat w:val="MMMM d, yyyy"/>
                                      <w:lid w:val="en-US"/>
                                      <w:storeMappedDataAs w:val="dateTime"/>
                                      <w:calendar w:val="gregorian"/>
                                    </w:date>
                                  </w:sdtPr>
                                  <w:sdtEndPr/>
                                  <w:sdtContent>
                                    <w:r w:rsidR="0028581C">
                                      <w:t>March 31</w:t>
                                    </w:r>
                                    <w:r w:rsidR="005D2F41">
                                      <w:t>,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43E39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5D2F41" w:rsidRDefault="000339A5">
                          <w:pPr>
                            <w:pStyle w:val="ContactInfo"/>
                          </w:pPr>
                          <w:sdt>
                            <w:sdtPr>
                              <w:alias w:val="Name"/>
                              <w:tag w:val=""/>
                              <w:id w:val="-304397026"/>
                              <w:placeholder>
                                <w:docPart w:val="DD3E410F7EB64F9498BE50EB8CF67DC6"/>
                              </w:placeholder>
                              <w:dataBinding w:prefixMappings="xmlns:ns0='http://purl.org/dc/elements/1.1/' xmlns:ns1='http://schemas.openxmlformats.org/package/2006/metadata/core-properties' " w:xpath="/ns1:coreProperties[1]/ns0:creator[1]" w:storeItemID="{6C3C8BC8-F283-45AE-878A-BAB7291924A1}"/>
                              <w:text/>
                            </w:sdtPr>
                            <w:sdtEndPr/>
                            <w:sdtContent>
                              <w:r w:rsidR="005D2F41">
                                <w:t>Laxman Dutt Degala</w:t>
                              </w:r>
                            </w:sdtContent>
                          </w:sdt>
                        </w:p>
                        <w:p w:rsidR="005D2F41" w:rsidRDefault="005D2F41">
                          <w:pPr>
                            <w:pStyle w:val="ContactInfo"/>
                          </w:pPr>
                          <w:r>
                            <w:t>Vishnu Gude</w:t>
                          </w:r>
                        </w:p>
                        <w:p w:rsidR="005D2F41" w:rsidRDefault="005D2F41">
                          <w:pPr>
                            <w:pStyle w:val="ContactInfo"/>
                          </w:pPr>
                          <w:r>
                            <w:t>Ayyappa</w:t>
                          </w:r>
                        </w:p>
                        <w:p w:rsidR="005D2F41" w:rsidRDefault="005D2F41">
                          <w:pPr>
                            <w:pStyle w:val="ContactInfo"/>
                          </w:pPr>
                          <w:r>
                            <w:t>Akhileshwar</w:t>
                          </w:r>
                        </w:p>
                        <w:p w:rsidR="00CA56C7" w:rsidRDefault="00CA56C7">
                          <w:pPr>
                            <w:pStyle w:val="ContactInfo"/>
                          </w:pPr>
                          <w:r>
                            <w:t> | </w:t>
                          </w:r>
                          <w:sdt>
                            <w:sdtPr>
                              <w:alias w:val="Course Title"/>
                              <w:tag w:val=""/>
                              <w:id w:val="-728219936"/>
                              <w:placeholder>
                                <w:docPart w:val="40AD4E49C8A94254B5FFCE92B2FA49D7"/>
                              </w:placeholder>
                              <w:dataBinding w:prefixMappings="xmlns:ns0='http://purl.org/dc/elements/1.1/' xmlns:ns1='http://schemas.openxmlformats.org/package/2006/metadata/core-properties' " w:xpath="/ns1:coreProperties[1]/ns1:keywords[1]" w:storeItemID="{6C3C8BC8-F283-45AE-878A-BAB7291924A1}"/>
                              <w:text/>
                            </w:sdtPr>
                            <w:sdtEndPr/>
                            <w:sdtContent>
                              <w:r w:rsidR="005D2F41">
                                <w:t>KDM – CS560</w:t>
                              </w:r>
                            </w:sdtContent>
                          </w:sdt>
                          <w:r>
                            <w:t> | </w:t>
                          </w:r>
                          <w:sdt>
                            <w:sdtPr>
                              <w:alias w:val="Date"/>
                              <w:tag w:val=""/>
                              <w:id w:val="2032065285"/>
                              <w:placeholder>
                                <w:docPart w:val="0322B70743744B98B2A8432FA69881F9"/>
                              </w:placeholder>
                              <w:dataBinding w:prefixMappings="xmlns:ns0='http://schemas.microsoft.com/office/2006/coverPageProps' " w:xpath="/ns0:CoverPageProperties[1]/ns0:PublishDate[1]" w:storeItemID="{55AF091B-3C7A-41E3-B477-F2FDAA23CFDA}"/>
                              <w:date w:fullDate="2014-03-31T00:00:00Z">
                                <w:dateFormat w:val="MMMM d, yyyy"/>
                                <w:lid w:val="en-US"/>
                                <w:storeMappedDataAs w:val="dateTime"/>
                                <w:calendar w:val="gregorian"/>
                              </w:date>
                            </w:sdtPr>
                            <w:sdtEndPr/>
                            <w:sdtContent>
                              <w:r w:rsidR="0028581C">
                                <w:t>March 31</w:t>
                              </w:r>
                              <w:r w:rsidR="005D2F41">
                                <w:t>, 2014</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1E4FF6C1" wp14:editId="7CBA0AFF">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CA56C7" w:rsidRDefault="0091293C">
                                    <w:pPr>
                                      <w:pStyle w:val="Title"/>
                                    </w:pPr>
                                    <w:r>
                                      <w:t>CAAM for Smart Energy</w:t>
                                    </w:r>
                                  </w:p>
                                </w:sdtContent>
                              </w:sdt>
                              <w:p w:rsidR="00CA56C7" w:rsidRDefault="004129B3">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28581C">
                                      <w:t>Increment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E4FF6C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CA56C7" w:rsidRDefault="0091293C">
                              <w:pPr>
                                <w:pStyle w:val="Title"/>
                              </w:pPr>
                              <w:r>
                                <w:t>CAAM for Smart Energy</w:t>
                              </w:r>
                            </w:p>
                          </w:sdtContent>
                        </w:sdt>
                        <w:p w:rsidR="00CA56C7" w:rsidRDefault="000339A5">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28581C">
                                <w:t>Increment 2</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0844E462" wp14:editId="55FA2DEF">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sdtContent>
    </w:sdt>
    <w:bookmarkEnd w:id="0" w:displacedByCustomXml="prev"/>
    <w:bookmarkEnd w:id="1" w:displacedByCustomXml="prev"/>
    <w:bookmarkEnd w:id="2" w:displacedByCustomXml="prev"/>
    <w:bookmarkEnd w:id="3" w:displacedByCustomXml="prev"/>
    <w:bookmarkEnd w:id="4" w:displacedByCustomXml="prev"/>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Default="005D2F41" w:rsidP="005D2F41">
      <w:pPr>
        <w:pStyle w:val="NoSpacing"/>
      </w:pPr>
    </w:p>
    <w:p w:rsidR="005D2F41" w:rsidRPr="00C64295" w:rsidRDefault="000346DA" w:rsidP="00C64295">
      <w:pPr>
        <w:pStyle w:val="NoSpacing"/>
        <w:rPr>
          <w:b/>
          <w:sz w:val="24"/>
        </w:rPr>
      </w:pPr>
      <w:r>
        <w:rPr>
          <w:b/>
          <w:sz w:val="24"/>
        </w:rPr>
        <w:lastRenderedPageBreak/>
        <w:t>Please find b</w:t>
      </w:r>
      <w:r w:rsidR="002F2594">
        <w:rPr>
          <w:b/>
          <w:sz w:val="24"/>
        </w:rPr>
        <w:t xml:space="preserve">elow our updates for </w:t>
      </w:r>
      <w:r w:rsidR="0028581C">
        <w:rPr>
          <w:b/>
          <w:sz w:val="24"/>
        </w:rPr>
        <w:t>Increment 2</w:t>
      </w:r>
      <w:r w:rsidR="00830A60">
        <w:rPr>
          <w:b/>
          <w:sz w:val="24"/>
        </w:rPr>
        <w:t>:</w:t>
      </w:r>
    </w:p>
    <w:p w:rsidR="0028581C" w:rsidRDefault="0028581C" w:rsidP="0056387D">
      <w:pPr>
        <w:pStyle w:val="NoSpacing"/>
        <w:numPr>
          <w:ilvl w:val="0"/>
          <w:numId w:val="8"/>
        </w:numPr>
        <w:rPr>
          <w:sz w:val="24"/>
        </w:rPr>
      </w:pPr>
      <w:r>
        <w:rPr>
          <w:sz w:val="24"/>
        </w:rPr>
        <w:t>Recap of Increment 1</w:t>
      </w:r>
    </w:p>
    <w:p w:rsidR="00255738" w:rsidRDefault="0028581C" w:rsidP="0056387D">
      <w:pPr>
        <w:pStyle w:val="NoSpacing"/>
        <w:numPr>
          <w:ilvl w:val="0"/>
          <w:numId w:val="8"/>
        </w:numPr>
        <w:rPr>
          <w:sz w:val="24"/>
        </w:rPr>
      </w:pPr>
      <w:r>
        <w:rPr>
          <w:sz w:val="24"/>
        </w:rPr>
        <w:t>Picking the right data for training and testing; Deciding on the target field</w:t>
      </w:r>
    </w:p>
    <w:p w:rsidR="0028581C" w:rsidRDefault="00A35DFB" w:rsidP="0056387D">
      <w:pPr>
        <w:pStyle w:val="NoSpacing"/>
        <w:numPr>
          <w:ilvl w:val="0"/>
          <w:numId w:val="8"/>
        </w:numPr>
        <w:rPr>
          <w:sz w:val="24"/>
        </w:rPr>
      </w:pPr>
      <w:r>
        <w:rPr>
          <w:sz w:val="24"/>
        </w:rPr>
        <w:t>Model</w:t>
      </w:r>
      <w:r w:rsidR="005D10C4">
        <w:rPr>
          <w:sz w:val="24"/>
        </w:rPr>
        <w:t xml:space="preserve"> Creation </w:t>
      </w:r>
    </w:p>
    <w:p w:rsidR="007E5AE0" w:rsidRPr="007E5AE0" w:rsidRDefault="005D10C4" w:rsidP="007E5AE0">
      <w:pPr>
        <w:pStyle w:val="NoSpacing"/>
        <w:numPr>
          <w:ilvl w:val="0"/>
          <w:numId w:val="8"/>
        </w:numPr>
        <w:rPr>
          <w:sz w:val="24"/>
        </w:rPr>
      </w:pPr>
      <w:r>
        <w:rPr>
          <w:sz w:val="24"/>
        </w:rPr>
        <w:t>Model Evaluation</w:t>
      </w:r>
      <w:r w:rsidR="00EA2D71">
        <w:rPr>
          <w:sz w:val="24"/>
        </w:rPr>
        <w:t xml:space="preserve"> </w:t>
      </w:r>
    </w:p>
    <w:p w:rsidR="0028581C" w:rsidRDefault="00C7102F" w:rsidP="0056387D">
      <w:pPr>
        <w:pStyle w:val="NoSpacing"/>
        <w:numPr>
          <w:ilvl w:val="0"/>
          <w:numId w:val="8"/>
        </w:numPr>
        <w:rPr>
          <w:sz w:val="24"/>
        </w:rPr>
      </w:pPr>
      <w:r>
        <w:rPr>
          <w:sz w:val="24"/>
        </w:rPr>
        <w:t xml:space="preserve">Model Deployment - </w:t>
      </w:r>
      <w:r w:rsidR="0028581C">
        <w:rPr>
          <w:sz w:val="24"/>
        </w:rPr>
        <w:t>Exporting model to PMML (Work in Progress)</w:t>
      </w:r>
    </w:p>
    <w:p w:rsidR="0028581C" w:rsidRDefault="0028581C" w:rsidP="0028581C">
      <w:pPr>
        <w:pStyle w:val="NoSpacing"/>
        <w:rPr>
          <w:sz w:val="24"/>
        </w:rPr>
      </w:pPr>
    </w:p>
    <w:p w:rsidR="0028581C" w:rsidRPr="009F1685" w:rsidRDefault="00EA2182" w:rsidP="00EA2182">
      <w:pPr>
        <w:pStyle w:val="NoSpacing"/>
        <w:numPr>
          <w:ilvl w:val="0"/>
          <w:numId w:val="10"/>
        </w:numPr>
        <w:rPr>
          <w:b/>
          <w:sz w:val="24"/>
        </w:rPr>
      </w:pPr>
      <w:r w:rsidRPr="009F1685">
        <w:rPr>
          <w:b/>
          <w:sz w:val="24"/>
        </w:rPr>
        <w:t>Recap of Increment 1:</w:t>
      </w:r>
    </w:p>
    <w:p w:rsidR="00EA2182" w:rsidRDefault="00B76091" w:rsidP="00620FD6">
      <w:pPr>
        <w:pStyle w:val="NoSpacing"/>
        <w:numPr>
          <w:ilvl w:val="0"/>
          <w:numId w:val="14"/>
        </w:numPr>
        <w:rPr>
          <w:sz w:val="24"/>
        </w:rPr>
      </w:pPr>
      <w:r>
        <w:rPr>
          <w:sz w:val="24"/>
        </w:rPr>
        <w:t xml:space="preserve">Data has 100000 records and 1350 attributes (Columns). </w:t>
      </w:r>
      <w:r w:rsidR="00EA2182">
        <w:rPr>
          <w:sz w:val="24"/>
        </w:rPr>
        <w:t xml:space="preserve">Decision on attributes has been made, </w:t>
      </w:r>
      <w:r>
        <w:rPr>
          <w:sz w:val="24"/>
        </w:rPr>
        <w:t xml:space="preserve">Out of 1350 </w:t>
      </w:r>
      <w:r w:rsidR="0089552C">
        <w:rPr>
          <w:sz w:val="24"/>
        </w:rPr>
        <w:t xml:space="preserve">attributes </w:t>
      </w:r>
      <w:r w:rsidR="00EA2182">
        <w:rPr>
          <w:sz w:val="24"/>
        </w:rPr>
        <w:t>we are considering 25 attributes which could decide the energy consumed by a household for a month and predicts the $ amount for the energy consumed.</w:t>
      </w:r>
    </w:p>
    <w:p w:rsidR="00EA2182" w:rsidRDefault="00620FD6" w:rsidP="00620FD6">
      <w:pPr>
        <w:pStyle w:val="NoSpacing"/>
        <w:numPr>
          <w:ilvl w:val="0"/>
          <w:numId w:val="14"/>
        </w:numPr>
        <w:rPr>
          <w:sz w:val="24"/>
        </w:rPr>
      </w:pPr>
      <w:r>
        <w:rPr>
          <w:sz w:val="24"/>
        </w:rPr>
        <w:t xml:space="preserve">Decision has </w:t>
      </w:r>
      <w:r w:rsidR="003F0FD5">
        <w:rPr>
          <w:sz w:val="24"/>
        </w:rPr>
        <w:t>been made to use R and Rattle (</w:t>
      </w:r>
      <w:r w:rsidRPr="00F14E54">
        <w:rPr>
          <w:b/>
          <w:sz w:val="24"/>
        </w:rPr>
        <w:t>R</w:t>
      </w:r>
      <w:r>
        <w:rPr>
          <w:sz w:val="24"/>
        </w:rPr>
        <w:t xml:space="preserve"> </w:t>
      </w:r>
      <w:r w:rsidRPr="00F14E54">
        <w:rPr>
          <w:b/>
          <w:sz w:val="24"/>
        </w:rPr>
        <w:t>A</w:t>
      </w:r>
      <w:r>
        <w:rPr>
          <w:sz w:val="24"/>
        </w:rPr>
        <w:t xml:space="preserve">nalytics </w:t>
      </w:r>
      <w:r w:rsidRPr="00F14E54">
        <w:rPr>
          <w:b/>
          <w:sz w:val="24"/>
        </w:rPr>
        <w:t>T</w:t>
      </w:r>
      <w:r>
        <w:rPr>
          <w:sz w:val="24"/>
        </w:rPr>
        <w:t xml:space="preserve">ool </w:t>
      </w:r>
      <w:r w:rsidRPr="00F14E54">
        <w:rPr>
          <w:b/>
          <w:sz w:val="24"/>
        </w:rPr>
        <w:t>T</w:t>
      </w:r>
      <w:r>
        <w:rPr>
          <w:sz w:val="24"/>
        </w:rPr>
        <w:t xml:space="preserve">o </w:t>
      </w:r>
      <w:r w:rsidRPr="00F14E54">
        <w:rPr>
          <w:b/>
          <w:sz w:val="24"/>
        </w:rPr>
        <w:t>L</w:t>
      </w:r>
      <w:r>
        <w:rPr>
          <w:sz w:val="24"/>
        </w:rPr>
        <w:t xml:space="preserve">earn </w:t>
      </w:r>
      <w:r w:rsidRPr="00F14E54">
        <w:rPr>
          <w:b/>
          <w:sz w:val="24"/>
        </w:rPr>
        <w:t>E</w:t>
      </w:r>
      <w:r>
        <w:rPr>
          <w:sz w:val="24"/>
        </w:rPr>
        <w:t>asily)</w:t>
      </w:r>
      <w:r w:rsidR="00F14E54">
        <w:rPr>
          <w:sz w:val="24"/>
        </w:rPr>
        <w:t>, which is a graphical Data Mining Application</w:t>
      </w:r>
      <w:r w:rsidR="00555DEE">
        <w:rPr>
          <w:sz w:val="24"/>
        </w:rPr>
        <w:t>.</w:t>
      </w:r>
    </w:p>
    <w:p w:rsidR="00310B3C" w:rsidRDefault="00013079" w:rsidP="00620FD6">
      <w:pPr>
        <w:pStyle w:val="NoSpacing"/>
        <w:numPr>
          <w:ilvl w:val="0"/>
          <w:numId w:val="14"/>
        </w:numPr>
        <w:rPr>
          <w:sz w:val="24"/>
        </w:rPr>
      </w:pPr>
      <w:r>
        <w:rPr>
          <w:sz w:val="24"/>
        </w:rPr>
        <w:t>Explained how RATTLE works.</w:t>
      </w:r>
    </w:p>
    <w:p w:rsidR="0013489C" w:rsidRDefault="0013489C" w:rsidP="00620FD6">
      <w:pPr>
        <w:pStyle w:val="NoSpacing"/>
        <w:numPr>
          <w:ilvl w:val="0"/>
          <w:numId w:val="14"/>
        </w:numPr>
        <w:rPr>
          <w:sz w:val="24"/>
        </w:rPr>
      </w:pPr>
      <w:r>
        <w:rPr>
          <w:sz w:val="24"/>
        </w:rPr>
        <w:t>De</w:t>
      </w:r>
      <w:r w:rsidR="001956B9">
        <w:rPr>
          <w:sz w:val="24"/>
        </w:rPr>
        <w:t>scription about various patterns/visualizations (Boxplot, Histogram)</w:t>
      </w:r>
      <w:r>
        <w:rPr>
          <w:sz w:val="24"/>
        </w:rPr>
        <w:t xml:space="preserve"> has been provided.</w:t>
      </w:r>
    </w:p>
    <w:p w:rsidR="000D3342" w:rsidRDefault="000D3342" w:rsidP="000D3342">
      <w:pPr>
        <w:pStyle w:val="NoSpacing"/>
        <w:rPr>
          <w:sz w:val="24"/>
        </w:rPr>
      </w:pPr>
    </w:p>
    <w:p w:rsidR="00E4677A" w:rsidRPr="00E4677A" w:rsidRDefault="00E4677A" w:rsidP="00E4677A">
      <w:pPr>
        <w:pStyle w:val="NoSpacing"/>
        <w:numPr>
          <w:ilvl w:val="0"/>
          <w:numId w:val="10"/>
        </w:numPr>
        <w:rPr>
          <w:b/>
          <w:sz w:val="24"/>
        </w:rPr>
      </w:pPr>
      <w:r w:rsidRPr="00E4677A">
        <w:rPr>
          <w:b/>
          <w:sz w:val="24"/>
        </w:rPr>
        <w:t>Picking the right data for training and testing; Deciding on the target field</w:t>
      </w:r>
    </w:p>
    <w:p w:rsidR="000A7DF4" w:rsidRDefault="000A7DF4" w:rsidP="000A7DF4">
      <w:pPr>
        <w:pStyle w:val="NoSpacing"/>
        <w:rPr>
          <w:sz w:val="24"/>
        </w:rPr>
      </w:pPr>
      <w:r>
        <w:rPr>
          <w:sz w:val="24"/>
        </w:rPr>
        <w:t xml:space="preserve">            </w:t>
      </w:r>
      <w:r w:rsidR="00827A14">
        <w:rPr>
          <w:sz w:val="24"/>
        </w:rPr>
        <w:t xml:space="preserve">Out of 25 attributes that were finalized </w:t>
      </w:r>
      <w:r>
        <w:rPr>
          <w:sz w:val="24"/>
        </w:rPr>
        <w:t xml:space="preserve">in increment 1, we will have to        </w:t>
      </w:r>
    </w:p>
    <w:p w:rsidR="000A7DF4" w:rsidRDefault="000A7DF4" w:rsidP="000A7DF4">
      <w:pPr>
        <w:pStyle w:val="NoSpacing"/>
        <w:rPr>
          <w:sz w:val="24"/>
        </w:rPr>
      </w:pPr>
      <w:r>
        <w:rPr>
          <w:sz w:val="24"/>
        </w:rPr>
        <w:t xml:space="preserve">            </w:t>
      </w:r>
      <w:r w:rsidR="00827A14">
        <w:rPr>
          <w:sz w:val="24"/>
        </w:rPr>
        <w:t xml:space="preserve">decide on what exactly is the Identifier, Inputs and Target fields for </w:t>
      </w:r>
    </w:p>
    <w:p w:rsidR="00827A14" w:rsidRDefault="000A7DF4" w:rsidP="000A7DF4">
      <w:pPr>
        <w:pStyle w:val="NoSpacing"/>
        <w:rPr>
          <w:sz w:val="24"/>
        </w:rPr>
      </w:pPr>
      <w:r>
        <w:rPr>
          <w:sz w:val="24"/>
        </w:rPr>
        <w:t xml:space="preserve">            </w:t>
      </w:r>
      <w:r w:rsidR="00827A14">
        <w:rPr>
          <w:sz w:val="24"/>
        </w:rPr>
        <w:t>building a model.</w:t>
      </w:r>
      <w:r w:rsidR="009E391D">
        <w:rPr>
          <w:sz w:val="24"/>
        </w:rPr>
        <w:t xml:space="preserve"> This is critical as we should have a high prediction rate.</w:t>
      </w:r>
    </w:p>
    <w:p w:rsidR="003F0FD5" w:rsidRDefault="003F0FD5" w:rsidP="00E4677A">
      <w:pPr>
        <w:pStyle w:val="NoSpacing"/>
        <w:ind w:left="720"/>
        <w:rPr>
          <w:sz w:val="24"/>
        </w:rPr>
      </w:pPr>
    </w:p>
    <w:p w:rsidR="008C6148" w:rsidRDefault="003F0FD5" w:rsidP="00E4677A">
      <w:pPr>
        <w:pStyle w:val="NoSpacing"/>
        <w:ind w:left="720"/>
        <w:rPr>
          <w:sz w:val="24"/>
        </w:rPr>
      </w:pPr>
      <w:r>
        <w:rPr>
          <w:sz w:val="24"/>
        </w:rPr>
        <w:t>We have decided to consider the DOLLAREL as the target field</w:t>
      </w:r>
      <w:r w:rsidR="00F504F7">
        <w:rPr>
          <w:sz w:val="24"/>
        </w:rPr>
        <w:t>, which is the dollar amount that is to be paid as the electricity bill</w:t>
      </w:r>
      <w:r w:rsidR="009F274D">
        <w:rPr>
          <w:sz w:val="24"/>
        </w:rPr>
        <w:t xml:space="preserve"> and DOEID is considered as the Identifier</w:t>
      </w:r>
      <w:r w:rsidR="00F8614E">
        <w:rPr>
          <w:sz w:val="24"/>
        </w:rPr>
        <w:t xml:space="preserve"> and remaining 22 fields are considered as inputs</w:t>
      </w:r>
      <w:r w:rsidR="00F504F7">
        <w:rPr>
          <w:sz w:val="24"/>
        </w:rPr>
        <w:t>.</w:t>
      </w:r>
    </w:p>
    <w:p w:rsidR="008C6148" w:rsidRDefault="008C6148" w:rsidP="008C6148">
      <w:pPr>
        <w:pStyle w:val="NoSpacing"/>
        <w:rPr>
          <w:sz w:val="24"/>
        </w:rPr>
      </w:pPr>
    </w:p>
    <w:p w:rsidR="006109E7" w:rsidRPr="00433466" w:rsidRDefault="00037C2A" w:rsidP="00433466">
      <w:pPr>
        <w:pStyle w:val="NoSpacing"/>
        <w:numPr>
          <w:ilvl w:val="0"/>
          <w:numId w:val="10"/>
        </w:numPr>
        <w:rPr>
          <w:b/>
          <w:sz w:val="24"/>
        </w:rPr>
      </w:pPr>
      <w:r>
        <w:rPr>
          <w:b/>
          <w:sz w:val="24"/>
        </w:rPr>
        <w:t xml:space="preserve">Model </w:t>
      </w:r>
      <w:r w:rsidR="009D1E94">
        <w:rPr>
          <w:b/>
          <w:sz w:val="24"/>
        </w:rPr>
        <w:t>Creation</w:t>
      </w:r>
      <w:r w:rsidR="00613641">
        <w:rPr>
          <w:b/>
          <w:sz w:val="24"/>
        </w:rPr>
        <w:t>:</w:t>
      </w:r>
    </w:p>
    <w:p w:rsidR="00F279C7" w:rsidRDefault="006109E7" w:rsidP="00F279C7">
      <w:pPr>
        <w:pStyle w:val="NoSpacing"/>
        <w:ind w:left="720"/>
        <w:rPr>
          <w:sz w:val="24"/>
        </w:rPr>
      </w:pPr>
      <w:r>
        <w:rPr>
          <w:sz w:val="24"/>
        </w:rPr>
        <w:t>In</w:t>
      </w:r>
      <w:r w:rsidR="00372F00">
        <w:rPr>
          <w:sz w:val="24"/>
        </w:rPr>
        <w:t xml:space="preserve"> </w:t>
      </w:r>
      <w:r>
        <w:rPr>
          <w:sz w:val="24"/>
        </w:rPr>
        <w:t xml:space="preserve">order to create a model using </w:t>
      </w:r>
      <w:r w:rsidR="00F279C7" w:rsidRPr="00F279C7">
        <w:rPr>
          <w:sz w:val="24"/>
        </w:rPr>
        <w:t>RATTLE</w:t>
      </w:r>
      <w:r w:rsidR="00F279C7">
        <w:rPr>
          <w:sz w:val="24"/>
        </w:rPr>
        <w:t xml:space="preserve"> </w:t>
      </w:r>
      <w:r>
        <w:rPr>
          <w:sz w:val="24"/>
        </w:rPr>
        <w:t>with the data that we have; we will have to complete the following steps,</w:t>
      </w:r>
      <w:r w:rsidR="009A2580">
        <w:rPr>
          <w:sz w:val="24"/>
        </w:rPr>
        <w:t xml:space="preserve"> in </w:t>
      </w:r>
      <w:r w:rsidR="00BE2981">
        <w:rPr>
          <w:sz w:val="24"/>
        </w:rPr>
        <w:t xml:space="preserve">a </w:t>
      </w:r>
      <w:r w:rsidR="009A2580">
        <w:rPr>
          <w:sz w:val="24"/>
        </w:rPr>
        <w:t>sequence</w:t>
      </w:r>
      <w:r w:rsidR="00F279C7">
        <w:rPr>
          <w:sz w:val="24"/>
        </w:rPr>
        <w:t>:</w:t>
      </w:r>
    </w:p>
    <w:p w:rsidR="006109E7" w:rsidRDefault="006109E7" w:rsidP="00226B05">
      <w:pPr>
        <w:pStyle w:val="NoSpacing"/>
        <w:numPr>
          <w:ilvl w:val="0"/>
          <w:numId w:val="15"/>
        </w:numPr>
        <w:rPr>
          <w:sz w:val="24"/>
        </w:rPr>
      </w:pPr>
      <w:r>
        <w:rPr>
          <w:sz w:val="24"/>
        </w:rPr>
        <w:t xml:space="preserve">Data </w:t>
      </w:r>
    </w:p>
    <w:p w:rsidR="006109E7" w:rsidRDefault="006109E7" w:rsidP="006109E7">
      <w:pPr>
        <w:pStyle w:val="NoSpacing"/>
        <w:numPr>
          <w:ilvl w:val="0"/>
          <w:numId w:val="15"/>
        </w:numPr>
        <w:rPr>
          <w:sz w:val="24"/>
        </w:rPr>
      </w:pPr>
      <w:r>
        <w:rPr>
          <w:sz w:val="24"/>
        </w:rPr>
        <w:t>Explore</w:t>
      </w:r>
    </w:p>
    <w:p w:rsidR="006109E7" w:rsidRDefault="006109E7" w:rsidP="006109E7">
      <w:pPr>
        <w:pStyle w:val="NoSpacing"/>
        <w:numPr>
          <w:ilvl w:val="0"/>
          <w:numId w:val="15"/>
        </w:numPr>
        <w:rPr>
          <w:sz w:val="24"/>
        </w:rPr>
      </w:pPr>
      <w:r>
        <w:rPr>
          <w:sz w:val="24"/>
        </w:rPr>
        <w:t xml:space="preserve">Test </w:t>
      </w:r>
    </w:p>
    <w:p w:rsidR="006109E7" w:rsidRDefault="006109E7" w:rsidP="006109E7">
      <w:pPr>
        <w:pStyle w:val="NoSpacing"/>
        <w:numPr>
          <w:ilvl w:val="0"/>
          <w:numId w:val="15"/>
        </w:numPr>
        <w:rPr>
          <w:sz w:val="24"/>
        </w:rPr>
      </w:pPr>
      <w:r>
        <w:rPr>
          <w:sz w:val="24"/>
        </w:rPr>
        <w:t>Transform</w:t>
      </w:r>
    </w:p>
    <w:p w:rsidR="006109E7" w:rsidRDefault="006109E7" w:rsidP="006109E7">
      <w:pPr>
        <w:pStyle w:val="NoSpacing"/>
        <w:numPr>
          <w:ilvl w:val="0"/>
          <w:numId w:val="15"/>
        </w:numPr>
        <w:rPr>
          <w:sz w:val="24"/>
        </w:rPr>
      </w:pPr>
      <w:r>
        <w:rPr>
          <w:sz w:val="24"/>
        </w:rPr>
        <w:t>Cluster</w:t>
      </w:r>
    </w:p>
    <w:p w:rsidR="006109E7" w:rsidRDefault="006109E7" w:rsidP="006109E7">
      <w:pPr>
        <w:pStyle w:val="NoSpacing"/>
        <w:numPr>
          <w:ilvl w:val="0"/>
          <w:numId w:val="15"/>
        </w:numPr>
        <w:rPr>
          <w:sz w:val="24"/>
        </w:rPr>
      </w:pPr>
      <w:r>
        <w:rPr>
          <w:sz w:val="24"/>
        </w:rPr>
        <w:t>Associate</w:t>
      </w:r>
    </w:p>
    <w:p w:rsidR="006109E7" w:rsidRDefault="006109E7" w:rsidP="006109E7">
      <w:pPr>
        <w:pStyle w:val="NoSpacing"/>
        <w:numPr>
          <w:ilvl w:val="0"/>
          <w:numId w:val="15"/>
        </w:numPr>
        <w:rPr>
          <w:sz w:val="24"/>
        </w:rPr>
      </w:pPr>
      <w:r>
        <w:rPr>
          <w:sz w:val="24"/>
        </w:rPr>
        <w:t xml:space="preserve">Model </w:t>
      </w:r>
    </w:p>
    <w:p w:rsidR="00E51F73" w:rsidRDefault="00E51F73" w:rsidP="00E51F73">
      <w:pPr>
        <w:pStyle w:val="NoSpacing"/>
        <w:rPr>
          <w:sz w:val="24"/>
        </w:rPr>
      </w:pPr>
    </w:p>
    <w:p w:rsidR="009A1A57" w:rsidRDefault="009A1A57" w:rsidP="00E51F73">
      <w:pPr>
        <w:pStyle w:val="NoSpacing"/>
        <w:rPr>
          <w:sz w:val="24"/>
        </w:rPr>
      </w:pPr>
      <w:r>
        <w:rPr>
          <w:sz w:val="24"/>
        </w:rPr>
        <w:t xml:space="preserve">And </w:t>
      </w:r>
    </w:p>
    <w:p w:rsidR="009A1A57" w:rsidRDefault="009A1A57" w:rsidP="00FA684C">
      <w:pPr>
        <w:pStyle w:val="NoSpacing"/>
        <w:numPr>
          <w:ilvl w:val="0"/>
          <w:numId w:val="15"/>
        </w:numPr>
        <w:rPr>
          <w:sz w:val="24"/>
        </w:rPr>
      </w:pPr>
      <w:r>
        <w:rPr>
          <w:sz w:val="24"/>
        </w:rPr>
        <w:t>Log.</w:t>
      </w:r>
    </w:p>
    <w:p w:rsidR="00037C2A" w:rsidRDefault="00037C2A" w:rsidP="00E51F73">
      <w:pPr>
        <w:pStyle w:val="NoSpacing"/>
        <w:rPr>
          <w:sz w:val="24"/>
        </w:rPr>
      </w:pPr>
    </w:p>
    <w:p w:rsidR="00037C2A" w:rsidRDefault="00037C2A" w:rsidP="00E51F73">
      <w:pPr>
        <w:pStyle w:val="NoSpacing"/>
        <w:rPr>
          <w:sz w:val="24"/>
        </w:rPr>
      </w:pPr>
    </w:p>
    <w:p w:rsidR="00E51F73" w:rsidRPr="00324A0B" w:rsidRDefault="00E51F73" w:rsidP="00E51F73">
      <w:pPr>
        <w:pStyle w:val="NoSpacing"/>
        <w:rPr>
          <w:sz w:val="24"/>
        </w:rPr>
      </w:pPr>
    </w:p>
    <w:p w:rsidR="0098758B" w:rsidRPr="00226B05" w:rsidRDefault="0098758B" w:rsidP="00460EE9">
      <w:pPr>
        <w:pStyle w:val="NoSpacing"/>
        <w:numPr>
          <w:ilvl w:val="0"/>
          <w:numId w:val="17"/>
        </w:numPr>
        <w:rPr>
          <w:b/>
          <w:sz w:val="24"/>
        </w:rPr>
      </w:pPr>
      <w:r w:rsidRPr="00226B05">
        <w:rPr>
          <w:b/>
          <w:sz w:val="24"/>
        </w:rPr>
        <w:t xml:space="preserve">Data: </w:t>
      </w:r>
    </w:p>
    <w:p w:rsidR="003F0FD5" w:rsidRDefault="0098758B" w:rsidP="0098758B">
      <w:pPr>
        <w:pStyle w:val="NoSpacing"/>
        <w:ind w:left="1080"/>
        <w:rPr>
          <w:sz w:val="24"/>
        </w:rPr>
      </w:pPr>
      <w:r>
        <w:rPr>
          <w:sz w:val="24"/>
        </w:rPr>
        <w:t>Data that we currently have is in .CSV format. We will have to upload the file and decide the Input/Target/Identifier as explained in point 2.</w:t>
      </w:r>
    </w:p>
    <w:p w:rsidR="001137F3" w:rsidRDefault="001137F3" w:rsidP="0098758B">
      <w:pPr>
        <w:pStyle w:val="NoSpacing"/>
        <w:ind w:left="1080"/>
        <w:rPr>
          <w:sz w:val="24"/>
        </w:rPr>
      </w:pPr>
    </w:p>
    <w:p w:rsidR="001137F3" w:rsidRDefault="001137F3" w:rsidP="0098758B">
      <w:pPr>
        <w:pStyle w:val="NoSpacing"/>
        <w:ind w:left="1080"/>
        <w:rPr>
          <w:sz w:val="24"/>
        </w:rPr>
      </w:pPr>
      <w:r>
        <w:rPr>
          <w:sz w:val="24"/>
        </w:rPr>
        <w:t>We can also divide the data in this phase as Training, Validation and Testing. This can be done by giving the percentage of data we want to use for creating training, validation and testing. Example: 70/15/15 will randomly divide the data as 70% for training, 15% for validation and 15% for testing</w:t>
      </w:r>
      <w:r w:rsidR="00711268">
        <w:rPr>
          <w:sz w:val="24"/>
        </w:rPr>
        <w:t>.</w:t>
      </w:r>
    </w:p>
    <w:p w:rsidR="007877CC" w:rsidRDefault="007877CC" w:rsidP="0098758B">
      <w:pPr>
        <w:pStyle w:val="NoSpacing"/>
        <w:ind w:left="1080"/>
        <w:rPr>
          <w:sz w:val="24"/>
        </w:rPr>
      </w:pPr>
    </w:p>
    <w:p w:rsidR="00547990" w:rsidRDefault="007877CC" w:rsidP="00547990">
      <w:pPr>
        <w:pStyle w:val="NoSpacing"/>
        <w:ind w:left="1080"/>
        <w:rPr>
          <w:sz w:val="24"/>
        </w:rPr>
      </w:pPr>
      <w:r>
        <w:rPr>
          <w:sz w:val="24"/>
        </w:rPr>
        <w:t>Once this is done, w</w:t>
      </w:r>
      <w:r w:rsidR="00A418DB">
        <w:rPr>
          <w:sz w:val="24"/>
        </w:rPr>
        <w:t>e will have to execute the data, by clicking on the execute command</w:t>
      </w:r>
      <w:r w:rsidR="007C6FB4">
        <w:rPr>
          <w:sz w:val="24"/>
        </w:rPr>
        <w:t>.</w:t>
      </w:r>
      <w:r>
        <w:rPr>
          <w:sz w:val="24"/>
        </w:rPr>
        <w:t xml:space="preserve"> </w:t>
      </w:r>
    </w:p>
    <w:p w:rsidR="00711268" w:rsidRDefault="00711268" w:rsidP="00711268">
      <w:pPr>
        <w:pStyle w:val="NoSpacing"/>
        <w:rPr>
          <w:sz w:val="24"/>
        </w:rPr>
      </w:pPr>
    </w:p>
    <w:p w:rsidR="00711268" w:rsidRPr="00711268" w:rsidRDefault="00711268" w:rsidP="00711268">
      <w:pPr>
        <w:pStyle w:val="NoSpacing"/>
        <w:numPr>
          <w:ilvl w:val="0"/>
          <w:numId w:val="17"/>
        </w:numPr>
        <w:rPr>
          <w:b/>
          <w:sz w:val="24"/>
        </w:rPr>
      </w:pPr>
      <w:r w:rsidRPr="00711268">
        <w:rPr>
          <w:b/>
          <w:sz w:val="24"/>
        </w:rPr>
        <w:t>Explore:</w:t>
      </w:r>
    </w:p>
    <w:p w:rsidR="001F16FF" w:rsidRDefault="00711268" w:rsidP="00E4677A">
      <w:pPr>
        <w:pStyle w:val="NoSpacing"/>
        <w:ind w:left="720"/>
        <w:rPr>
          <w:sz w:val="24"/>
        </w:rPr>
      </w:pPr>
      <w:r>
        <w:rPr>
          <w:sz w:val="24"/>
        </w:rPr>
        <w:t>This has been explained in increment 1. Basically we have different visualizations of the data based on Min/Median/Max.</w:t>
      </w:r>
      <w:r w:rsidR="00207070">
        <w:rPr>
          <w:sz w:val="24"/>
        </w:rPr>
        <w:t xml:space="preserve"> We have several options like Box Plot, Histograms, Cumulative, Benford</w:t>
      </w:r>
      <w:r w:rsidR="0025033A">
        <w:rPr>
          <w:sz w:val="24"/>
        </w:rPr>
        <w:t>.</w:t>
      </w:r>
    </w:p>
    <w:p w:rsidR="00151ACF" w:rsidRDefault="00151ACF" w:rsidP="00151ACF">
      <w:pPr>
        <w:pStyle w:val="NoSpacing"/>
        <w:rPr>
          <w:sz w:val="24"/>
        </w:rPr>
      </w:pPr>
    </w:p>
    <w:p w:rsidR="00151ACF" w:rsidRDefault="00151ACF" w:rsidP="00151ACF">
      <w:pPr>
        <w:pStyle w:val="NoSpacing"/>
        <w:numPr>
          <w:ilvl w:val="0"/>
          <w:numId w:val="17"/>
        </w:numPr>
        <w:rPr>
          <w:b/>
          <w:sz w:val="24"/>
        </w:rPr>
      </w:pPr>
      <w:r w:rsidRPr="00550ECD">
        <w:rPr>
          <w:b/>
          <w:sz w:val="24"/>
        </w:rPr>
        <w:t>Test</w:t>
      </w:r>
      <w:r w:rsidR="00550ECD" w:rsidRPr="00550ECD">
        <w:rPr>
          <w:b/>
          <w:sz w:val="24"/>
        </w:rPr>
        <w:t>:</w:t>
      </w:r>
      <w:r w:rsidRPr="00550ECD">
        <w:rPr>
          <w:b/>
          <w:sz w:val="24"/>
        </w:rPr>
        <w:t xml:space="preserve"> </w:t>
      </w:r>
    </w:p>
    <w:p w:rsidR="00824411" w:rsidRDefault="00550ECD" w:rsidP="00824411">
      <w:pPr>
        <w:pStyle w:val="NoSpacing"/>
        <w:ind w:left="720"/>
        <w:rPr>
          <w:sz w:val="24"/>
        </w:rPr>
      </w:pPr>
      <w:r w:rsidRPr="00550ECD">
        <w:rPr>
          <w:sz w:val="24"/>
        </w:rPr>
        <w:t>It</w:t>
      </w:r>
      <w:r>
        <w:rPr>
          <w:sz w:val="24"/>
        </w:rPr>
        <w:t>’</w:t>
      </w:r>
      <w:r w:rsidRPr="00550ECD">
        <w:rPr>
          <w:sz w:val="24"/>
        </w:rPr>
        <w:t xml:space="preserve">s more </w:t>
      </w:r>
      <w:r>
        <w:rPr>
          <w:sz w:val="24"/>
        </w:rPr>
        <w:t>like a statistical test. This is applied to two different samples. Its assumed that we have 2 observations and that we are testing for a change, usually from one time period to another.</w:t>
      </w:r>
    </w:p>
    <w:p w:rsidR="00824411" w:rsidRDefault="00824411" w:rsidP="00824411">
      <w:pPr>
        <w:pStyle w:val="NoSpacing"/>
        <w:ind w:left="720"/>
        <w:rPr>
          <w:sz w:val="24"/>
        </w:rPr>
      </w:pPr>
    </w:p>
    <w:p w:rsidR="00824411" w:rsidRDefault="00824411" w:rsidP="00824411">
      <w:pPr>
        <w:pStyle w:val="NoSpacing"/>
        <w:ind w:left="720"/>
        <w:rPr>
          <w:sz w:val="24"/>
        </w:rPr>
      </w:pPr>
      <w:r>
        <w:rPr>
          <w:sz w:val="24"/>
        </w:rPr>
        <w:t>This is not required for us as we are not working on two samples.</w:t>
      </w:r>
    </w:p>
    <w:p w:rsidR="003043E4" w:rsidRDefault="003043E4" w:rsidP="003043E4">
      <w:pPr>
        <w:pStyle w:val="NoSpacing"/>
        <w:rPr>
          <w:sz w:val="24"/>
        </w:rPr>
      </w:pPr>
    </w:p>
    <w:p w:rsidR="003043E4" w:rsidRDefault="003043E4" w:rsidP="003043E4">
      <w:pPr>
        <w:pStyle w:val="NoSpacing"/>
        <w:numPr>
          <w:ilvl w:val="0"/>
          <w:numId w:val="17"/>
        </w:numPr>
        <w:rPr>
          <w:b/>
          <w:sz w:val="24"/>
        </w:rPr>
      </w:pPr>
      <w:r w:rsidRPr="003043E4">
        <w:rPr>
          <w:b/>
          <w:sz w:val="24"/>
        </w:rPr>
        <w:t>Transform:</w:t>
      </w:r>
    </w:p>
    <w:p w:rsidR="00D0472E" w:rsidRDefault="00D0472E" w:rsidP="00D0472E">
      <w:pPr>
        <w:pStyle w:val="NoSpacing"/>
        <w:ind w:left="720"/>
        <w:rPr>
          <w:sz w:val="24"/>
        </w:rPr>
      </w:pPr>
      <w:r>
        <w:rPr>
          <w:sz w:val="24"/>
        </w:rPr>
        <w:t xml:space="preserve">This step helps us in refining the data, if we feel the data is not consistent. </w:t>
      </w:r>
    </w:p>
    <w:p w:rsidR="00D0472E" w:rsidRDefault="00340A87" w:rsidP="00D0472E">
      <w:pPr>
        <w:pStyle w:val="NoSpacing"/>
        <w:ind w:left="720"/>
        <w:rPr>
          <w:sz w:val="24"/>
        </w:rPr>
      </w:pPr>
      <w:r>
        <w:rPr>
          <w:sz w:val="24"/>
        </w:rPr>
        <w:t>A Transform could be a Rescaling, Imputing, Recoding or a Cleanup.</w:t>
      </w:r>
    </w:p>
    <w:p w:rsidR="00F926C0" w:rsidRDefault="00F926C0" w:rsidP="00D0472E">
      <w:pPr>
        <w:pStyle w:val="NoSpacing"/>
        <w:ind w:left="720"/>
        <w:rPr>
          <w:sz w:val="24"/>
        </w:rPr>
      </w:pPr>
    </w:p>
    <w:p w:rsidR="00F926C0" w:rsidRDefault="00F926C0" w:rsidP="00D0472E">
      <w:pPr>
        <w:pStyle w:val="NoSpacing"/>
        <w:ind w:left="720"/>
        <w:rPr>
          <w:sz w:val="24"/>
        </w:rPr>
      </w:pPr>
      <w:r>
        <w:rPr>
          <w:sz w:val="24"/>
        </w:rPr>
        <w:t>We don’t need to worry about this step as well, as our data is clean and neat.</w:t>
      </w:r>
    </w:p>
    <w:p w:rsidR="00C43F96" w:rsidRDefault="00C43F96" w:rsidP="00C43F96">
      <w:pPr>
        <w:pStyle w:val="NoSpacing"/>
        <w:rPr>
          <w:sz w:val="24"/>
        </w:rPr>
      </w:pPr>
    </w:p>
    <w:p w:rsidR="00C43F96" w:rsidRDefault="002B3C57" w:rsidP="00C43F96">
      <w:pPr>
        <w:pStyle w:val="NoSpacing"/>
        <w:numPr>
          <w:ilvl w:val="0"/>
          <w:numId w:val="17"/>
        </w:numPr>
        <w:rPr>
          <w:b/>
          <w:sz w:val="24"/>
        </w:rPr>
      </w:pPr>
      <w:r w:rsidRPr="002B3C57">
        <w:rPr>
          <w:b/>
          <w:sz w:val="24"/>
        </w:rPr>
        <w:t>Cluster</w:t>
      </w:r>
      <w:r>
        <w:rPr>
          <w:b/>
          <w:sz w:val="24"/>
        </w:rPr>
        <w:t>:</w:t>
      </w:r>
    </w:p>
    <w:p w:rsidR="00135EFD" w:rsidRDefault="00135EFD" w:rsidP="00135EFD">
      <w:pPr>
        <w:pStyle w:val="NoSpacing"/>
        <w:ind w:left="720"/>
        <w:rPr>
          <w:sz w:val="24"/>
        </w:rPr>
      </w:pPr>
      <w:r w:rsidRPr="00135EFD">
        <w:rPr>
          <w:sz w:val="24"/>
        </w:rPr>
        <w:t xml:space="preserve">We can cluster </w:t>
      </w:r>
      <w:r>
        <w:rPr>
          <w:sz w:val="24"/>
        </w:rPr>
        <w:t>our data by using different techniques like KMeans, Ewkm, Hierarchical, and BiCluster.</w:t>
      </w:r>
    </w:p>
    <w:p w:rsidR="00991439" w:rsidRDefault="00991439" w:rsidP="00135EFD">
      <w:pPr>
        <w:pStyle w:val="NoSpacing"/>
        <w:ind w:left="720"/>
        <w:rPr>
          <w:sz w:val="24"/>
        </w:rPr>
      </w:pPr>
    </w:p>
    <w:p w:rsidR="00B51740" w:rsidRDefault="00991439" w:rsidP="00135EFD">
      <w:pPr>
        <w:pStyle w:val="NoSpacing"/>
        <w:ind w:left="720"/>
        <w:rPr>
          <w:sz w:val="24"/>
        </w:rPr>
      </w:pPr>
      <w:r>
        <w:rPr>
          <w:sz w:val="24"/>
        </w:rPr>
        <w:t>We have considered the KMeans technique to cluster the data.</w:t>
      </w:r>
      <w:r w:rsidR="00390DE3">
        <w:rPr>
          <w:sz w:val="24"/>
        </w:rPr>
        <w:t xml:space="preserve"> A KMeans algorithm will search for K Clusters (which we will have to specify). The resultant K clusters are represented by the mean or average values of each of the variables.</w:t>
      </w:r>
      <w:r w:rsidR="006909F7">
        <w:rPr>
          <w:sz w:val="24"/>
        </w:rPr>
        <w:t xml:space="preserve"> And also, KMeans works only with numeric variables.</w:t>
      </w:r>
    </w:p>
    <w:p w:rsidR="00B51740" w:rsidRDefault="00B51740" w:rsidP="00B51740">
      <w:pPr>
        <w:pStyle w:val="NoSpacing"/>
        <w:rPr>
          <w:sz w:val="24"/>
        </w:rPr>
      </w:pPr>
    </w:p>
    <w:p w:rsidR="009A2580" w:rsidRDefault="006843E7" w:rsidP="006843E7">
      <w:pPr>
        <w:pStyle w:val="NoSpacing"/>
        <w:numPr>
          <w:ilvl w:val="0"/>
          <w:numId w:val="17"/>
        </w:numPr>
        <w:rPr>
          <w:b/>
          <w:sz w:val="24"/>
        </w:rPr>
      </w:pPr>
      <w:r w:rsidRPr="006843E7">
        <w:rPr>
          <w:b/>
          <w:sz w:val="24"/>
        </w:rPr>
        <w:lastRenderedPageBreak/>
        <w:t>Associate:</w:t>
      </w:r>
    </w:p>
    <w:p w:rsidR="00BC7B58" w:rsidRDefault="009E0B9D" w:rsidP="009A2580">
      <w:pPr>
        <w:pStyle w:val="NoSpacing"/>
        <w:ind w:left="720"/>
        <w:rPr>
          <w:sz w:val="24"/>
        </w:rPr>
      </w:pPr>
      <w:r w:rsidRPr="009E0B9D">
        <w:rPr>
          <w:sz w:val="24"/>
        </w:rPr>
        <w:t xml:space="preserve">This </w:t>
      </w:r>
      <w:r>
        <w:rPr>
          <w:sz w:val="24"/>
        </w:rPr>
        <w:t>is the association rule mining technique which identifies relationships or affinities between observations between variables</w:t>
      </w:r>
      <w:r w:rsidR="00BC7B58">
        <w:rPr>
          <w:sz w:val="24"/>
        </w:rPr>
        <w:t xml:space="preserve">. These relationships are expressed as a collection of association rules. This is also referred to as a basket. </w:t>
      </w:r>
    </w:p>
    <w:p w:rsidR="00BC7B58" w:rsidRDefault="00BC7B58" w:rsidP="009A2580">
      <w:pPr>
        <w:pStyle w:val="NoSpacing"/>
        <w:ind w:left="720"/>
        <w:rPr>
          <w:sz w:val="24"/>
        </w:rPr>
      </w:pPr>
    </w:p>
    <w:p w:rsidR="00803977" w:rsidRDefault="00BC7B58" w:rsidP="009A2580">
      <w:pPr>
        <w:pStyle w:val="NoSpacing"/>
        <w:ind w:left="720"/>
        <w:rPr>
          <w:sz w:val="24"/>
        </w:rPr>
      </w:pPr>
      <w:r>
        <w:rPr>
          <w:sz w:val="24"/>
        </w:rPr>
        <w:t>For the data that we are working on, Associate rule mining cannot be done as our input fields are not categorical.</w:t>
      </w:r>
    </w:p>
    <w:p w:rsidR="00803977" w:rsidRDefault="00803977" w:rsidP="009A2580">
      <w:pPr>
        <w:pStyle w:val="NoSpacing"/>
        <w:ind w:left="720"/>
        <w:rPr>
          <w:sz w:val="24"/>
        </w:rPr>
      </w:pPr>
    </w:p>
    <w:p w:rsidR="006252E9" w:rsidRDefault="00880352" w:rsidP="00962A01">
      <w:pPr>
        <w:pStyle w:val="NoSpacing"/>
        <w:numPr>
          <w:ilvl w:val="0"/>
          <w:numId w:val="17"/>
        </w:numPr>
        <w:rPr>
          <w:b/>
          <w:sz w:val="24"/>
        </w:rPr>
      </w:pPr>
      <w:r w:rsidRPr="00880352">
        <w:rPr>
          <w:b/>
          <w:sz w:val="24"/>
        </w:rPr>
        <w:t>Model</w:t>
      </w:r>
      <w:r>
        <w:rPr>
          <w:b/>
          <w:sz w:val="24"/>
        </w:rPr>
        <w:t>:</w:t>
      </w:r>
    </w:p>
    <w:p w:rsidR="003778CE" w:rsidRDefault="006252E9" w:rsidP="006252E9">
      <w:pPr>
        <w:pStyle w:val="NoSpacing"/>
        <w:ind w:left="720"/>
        <w:rPr>
          <w:sz w:val="24"/>
        </w:rPr>
      </w:pPr>
      <w:r w:rsidRPr="006252E9">
        <w:rPr>
          <w:sz w:val="24"/>
        </w:rPr>
        <w:t xml:space="preserve">This </w:t>
      </w:r>
      <w:r>
        <w:rPr>
          <w:sz w:val="24"/>
        </w:rPr>
        <w:t>is the important phase where we create our model based on the data that we have.</w:t>
      </w:r>
      <w:r w:rsidR="00AC6E01">
        <w:rPr>
          <w:sz w:val="24"/>
        </w:rPr>
        <w:t xml:space="preserve"> We should decide on the model which suits our data.</w:t>
      </w:r>
    </w:p>
    <w:p w:rsidR="00BE42CE" w:rsidRDefault="003778CE" w:rsidP="006252E9">
      <w:pPr>
        <w:pStyle w:val="NoSpacing"/>
        <w:ind w:left="720"/>
        <w:rPr>
          <w:sz w:val="24"/>
        </w:rPr>
      </w:pPr>
      <w:r>
        <w:rPr>
          <w:sz w:val="24"/>
        </w:rPr>
        <w:t xml:space="preserve">We have Decision Tree model, Random forest model, </w:t>
      </w:r>
      <w:r w:rsidR="00BE42CE">
        <w:rPr>
          <w:sz w:val="24"/>
        </w:rPr>
        <w:t xml:space="preserve">Linear and generalized linear model, Neural Network Model. </w:t>
      </w:r>
    </w:p>
    <w:p w:rsidR="00BE42CE" w:rsidRDefault="00BE42CE" w:rsidP="006252E9">
      <w:pPr>
        <w:pStyle w:val="NoSpacing"/>
        <w:ind w:left="720"/>
        <w:rPr>
          <w:sz w:val="24"/>
        </w:rPr>
      </w:pPr>
    </w:p>
    <w:p w:rsidR="00603484" w:rsidRDefault="00F251CD" w:rsidP="006252E9">
      <w:pPr>
        <w:pStyle w:val="NoSpacing"/>
        <w:ind w:left="720"/>
        <w:rPr>
          <w:sz w:val="24"/>
        </w:rPr>
      </w:pPr>
      <w:r>
        <w:rPr>
          <w:sz w:val="24"/>
        </w:rPr>
        <w:t>We can build all the models and see which model suits the best for our data</w:t>
      </w:r>
      <w:r w:rsidR="00603484">
        <w:rPr>
          <w:sz w:val="24"/>
        </w:rPr>
        <w:t xml:space="preserve">. </w:t>
      </w:r>
    </w:p>
    <w:p w:rsidR="00603484" w:rsidRDefault="00603484" w:rsidP="006252E9">
      <w:pPr>
        <w:pStyle w:val="NoSpacing"/>
        <w:ind w:left="720"/>
        <w:rPr>
          <w:sz w:val="24"/>
        </w:rPr>
      </w:pPr>
    </w:p>
    <w:p w:rsidR="00497D8B" w:rsidRDefault="00497D8B" w:rsidP="006252E9">
      <w:pPr>
        <w:pStyle w:val="NoSpacing"/>
        <w:ind w:left="720"/>
        <w:rPr>
          <w:sz w:val="24"/>
        </w:rPr>
      </w:pPr>
      <w:r>
        <w:rPr>
          <w:sz w:val="24"/>
        </w:rPr>
        <w:t>Models built using our data:</w:t>
      </w:r>
    </w:p>
    <w:p w:rsidR="000819B1" w:rsidRDefault="000819B1" w:rsidP="006252E9">
      <w:pPr>
        <w:pStyle w:val="NoSpacing"/>
        <w:ind w:left="720"/>
        <w:rPr>
          <w:sz w:val="24"/>
        </w:rPr>
      </w:pPr>
    </w:p>
    <w:p w:rsidR="00292805" w:rsidRPr="00337CAC" w:rsidRDefault="000C6ADC" w:rsidP="000C6ADC">
      <w:pPr>
        <w:pStyle w:val="NoSpacing"/>
        <w:ind w:left="720"/>
        <w:rPr>
          <w:b/>
          <w:sz w:val="24"/>
        </w:rPr>
      </w:pPr>
      <w:r>
        <w:rPr>
          <w:b/>
          <w:sz w:val="24"/>
        </w:rPr>
        <w:t xml:space="preserve">i) </w:t>
      </w:r>
      <w:r w:rsidR="00292805" w:rsidRPr="00337CAC">
        <w:rPr>
          <w:b/>
          <w:sz w:val="24"/>
        </w:rPr>
        <w:t>Decision Tree Model</w:t>
      </w:r>
      <w:r w:rsidR="009C580A" w:rsidRPr="00337CAC">
        <w:rPr>
          <w:b/>
          <w:sz w:val="24"/>
        </w:rPr>
        <w:t>:</w:t>
      </w:r>
    </w:p>
    <w:p w:rsidR="009C580A" w:rsidRDefault="009C580A" w:rsidP="009C580A">
      <w:pPr>
        <w:pStyle w:val="NoSpacing"/>
        <w:ind w:left="1080"/>
        <w:rPr>
          <w:sz w:val="24"/>
        </w:rPr>
      </w:pPr>
    </w:p>
    <w:p w:rsidR="001C1754" w:rsidRDefault="001C1754" w:rsidP="009C580A">
      <w:pPr>
        <w:pStyle w:val="NoSpacing"/>
        <w:ind w:left="1080"/>
        <w:rPr>
          <w:sz w:val="24"/>
        </w:rPr>
      </w:pPr>
      <w:r>
        <w:rPr>
          <w:sz w:val="24"/>
        </w:rPr>
        <w:t xml:space="preserve">Following is the binary tree </w:t>
      </w:r>
      <w:r w:rsidR="00190A64">
        <w:rPr>
          <w:sz w:val="24"/>
        </w:rPr>
        <w:t xml:space="preserve">model </w:t>
      </w:r>
      <w:r>
        <w:rPr>
          <w:sz w:val="24"/>
        </w:rPr>
        <w:t>for classification</w:t>
      </w:r>
      <w:r w:rsidR="00D52AB4">
        <w:rPr>
          <w:sz w:val="24"/>
        </w:rPr>
        <w:t>, which is built using ‘rpart’.</w:t>
      </w:r>
    </w:p>
    <w:p w:rsidR="00EE78BE" w:rsidRDefault="00EE78BE" w:rsidP="009C580A">
      <w:pPr>
        <w:pStyle w:val="NoSpacing"/>
        <w:ind w:left="1080"/>
        <w:rPr>
          <w:sz w:val="24"/>
        </w:rPr>
      </w:pPr>
    </w:p>
    <w:p w:rsidR="00C4614C" w:rsidRDefault="00520ADB" w:rsidP="00C4614C">
      <w:pPr>
        <w:pStyle w:val="NoSpacing"/>
        <w:ind w:left="1080"/>
        <w:rPr>
          <w:sz w:val="24"/>
        </w:rPr>
      </w:pPr>
      <w:r>
        <w:rPr>
          <w:noProof/>
          <w:sz w:val="24"/>
          <w:lang w:eastAsia="en-US"/>
        </w:rPr>
        <w:drawing>
          <wp:inline distT="0" distB="0" distL="0" distR="0">
            <wp:extent cx="54864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tree.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D62B5F" w:rsidRDefault="00D62B5F" w:rsidP="00292805">
      <w:pPr>
        <w:pStyle w:val="NoSpacing"/>
        <w:ind w:left="1080"/>
        <w:rPr>
          <w:sz w:val="24"/>
        </w:rPr>
      </w:pPr>
    </w:p>
    <w:p w:rsidR="00D62B5F" w:rsidRDefault="00D62B5F" w:rsidP="00292805">
      <w:pPr>
        <w:pStyle w:val="NoSpacing"/>
        <w:ind w:left="1080"/>
        <w:rPr>
          <w:sz w:val="24"/>
        </w:rPr>
      </w:pPr>
    </w:p>
    <w:p w:rsidR="00C4614C" w:rsidRDefault="00C4614C" w:rsidP="00292805">
      <w:pPr>
        <w:pStyle w:val="NoSpacing"/>
        <w:ind w:left="1080"/>
        <w:rPr>
          <w:sz w:val="24"/>
        </w:rPr>
      </w:pPr>
      <w:r>
        <w:rPr>
          <w:sz w:val="24"/>
        </w:rPr>
        <w:t>Following are the rules that are created using the B</w:t>
      </w:r>
      <w:r w:rsidR="00710644">
        <w:rPr>
          <w:sz w:val="24"/>
        </w:rPr>
        <w:t xml:space="preserve">inary </w:t>
      </w:r>
      <w:r>
        <w:rPr>
          <w:sz w:val="24"/>
        </w:rPr>
        <w:t>tree model.</w:t>
      </w:r>
    </w:p>
    <w:p w:rsidR="00C4614C" w:rsidRDefault="00C4614C" w:rsidP="00292805">
      <w:pPr>
        <w:pStyle w:val="NoSpacing"/>
        <w:ind w:left="1080"/>
        <w:rPr>
          <w:sz w:val="24"/>
        </w:rPr>
      </w:pPr>
    </w:p>
    <w:p w:rsidR="00991439" w:rsidRDefault="00F251CD" w:rsidP="00292805">
      <w:pPr>
        <w:pStyle w:val="NoSpacing"/>
        <w:ind w:left="1080"/>
        <w:rPr>
          <w:sz w:val="24"/>
        </w:rPr>
      </w:pPr>
      <w:r>
        <w:rPr>
          <w:sz w:val="24"/>
        </w:rPr>
        <w:t xml:space="preserve">  </w:t>
      </w:r>
      <w:r w:rsidR="00390DE3" w:rsidRPr="006252E9">
        <w:rPr>
          <w:sz w:val="24"/>
        </w:rPr>
        <w:t xml:space="preserve"> </w:t>
      </w:r>
      <w:r w:rsidR="00C4614C" w:rsidRPr="00C4614C">
        <w:rPr>
          <w:sz w:val="24"/>
        </w:rPr>
        <w:object w:dxaOrig="1464" w:dyaOrig="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pt;height:40.85pt" o:ole="">
            <v:imagedata r:id="rId12" o:title=""/>
          </v:shape>
          <o:OLEObject Type="Embed" ProgID="Package" ShapeID="_x0000_i1025" DrawAspect="Content" ObjectID="_1457900334" r:id="rId13"/>
        </w:object>
      </w:r>
    </w:p>
    <w:p w:rsidR="00C4614C" w:rsidRDefault="00C4614C" w:rsidP="00292805">
      <w:pPr>
        <w:pStyle w:val="NoSpacing"/>
        <w:ind w:left="1080"/>
        <w:rPr>
          <w:sz w:val="24"/>
        </w:rPr>
      </w:pPr>
    </w:p>
    <w:p w:rsidR="00C4614C" w:rsidRDefault="00C4614C" w:rsidP="00292805">
      <w:pPr>
        <w:pStyle w:val="NoSpacing"/>
        <w:ind w:left="1080"/>
        <w:rPr>
          <w:sz w:val="24"/>
        </w:rPr>
      </w:pPr>
    </w:p>
    <w:p w:rsidR="00603484" w:rsidRDefault="00C430A2" w:rsidP="000C6ADC">
      <w:pPr>
        <w:pStyle w:val="NoSpacing"/>
        <w:numPr>
          <w:ilvl w:val="0"/>
          <w:numId w:val="20"/>
        </w:numPr>
        <w:rPr>
          <w:sz w:val="24"/>
        </w:rPr>
      </w:pPr>
      <w:r w:rsidRPr="00337CAC">
        <w:rPr>
          <w:b/>
          <w:sz w:val="24"/>
        </w:rPr>
        <w:t>Random Forest Model</w:t>
      </w:r>
      <w:r>
        <w:rPr>
          <w:sz w:val="24"/>
        </w:rPr>
        <w:t>:</w:t>
      </w:r>
    </w:p>
    <w:p w:rsidR="00C430A2" w:rsidRDefault="00C430A2" w:rsidP="00C430A2">
      <w:pPr>
        <w:pStyle w:val="NoSpacing"/>
        <w:ind w:left="1080"/>
        <w:rPr>
          <w:sz w:val="24"/>
        </w:rPr>
      </w:pPr>
    </w:p>
    <w:p w:rsidR="00B938AB" w:rsidRDefault="00B938AB" w:rsidP="001E2991">
      <w:pPr>
        <w:pStyle w:val="NoSpacing"/>
        <w:numPr>
          <w:ilvl w:val="0"/>
          <w:numId w:val="19"/>
        </w:numPr>
        <w:rPr>
          <w:sz w:val="24"/>
        </w:rPr>
      </w:pPr>
      <w:r>
        <w:rPr>
          <w:sz w:val="24"/>
        </w:rPr>
        <w:t xml:space="preserve">Using Random Forest Model, we can get the list of variables/attributes which has maximum influence </w:t>
      </w:r>
      <w:r w:rsidR="008C292A">
        <w:rPr>
          <w:sz w:val="24"/>
        </w:rPr>
        <w:t>on target.</w:t>
      </w:r>
    </w:p>
    <w:p w:rsidR="00821DC6" w:rsidRDefault="00821DC6" w:rsidP="00C430A2">
      <w:pPr>
        <w:pStyle w:val="NoSpacing"/>
        <w:ind w:left="1080"/>
        <w:rPr>
          <w:sz w:val="24"/>
        </w:rPr>
      </w:pPr>
    </w:p>
    <w:p w:rsidR="008C292A" w:rsidRDefault="00821DC6" w:rsidP="00C430A2">
      <w:pPr>
        <w:pStyle w:val="NoSpacing"/>
        <w:ind w:left="1080"/>
        <w:rPr>
          <w:sz w:val="24"/>
        </w:rPr>
      </w:pPr>
      <w:r w:rsidRPr="00821DC6">
        <w:rPr>
          <w:sz w:val="24"/>
        </w:rPr>
        <w:object w:dxaOrig="3840" w:dyaOrig="817">
          <v:shape id="_x0000_i1026" type="#_x0000_t75" style="width:192pt;height:40.85pt" o:ole="">
            <v:imagedata r:id="rId14" o:title=""/>
          </v:shape>
          <o:OLEObject Type="Embed" ProgID="Package" ShapeID="_x0000_i1026" DrawAspect="Content" ObjectID="_1457900335" r:id="rId15"/>
        </w:object>
      </w:r>
    </w:p>
    <w:p w:rsidR="00821DC6" w:rsidRDefault="00821DC6" w:rsidP="00C430A2">
      <w:pPr>
        <w:pStyle w:val="NoSpacing"/>
        <w:ind w:left="1080"/>
        <w:rPr>
          <w:sz w:val="24"/>
        </w:rPr>
      </w:pPr>
    </w:p>
    <w:p w:rsidR="00701E78" w:rsidRDefault="00701E78" w:rsidP="001E2991">
      <w:pPr>
        <w:pStyle w:val="NoSpacing"/>
        <w:numPr>
          <w:ilvl w:val="0"/>
          <w:numId w:val="19"/>
        </w:numPr>
        <w:rPr>
          <w:sz w:val="24"/>
        </w:rPr>
      </w:pPr>
      <w:r>
        <w:rPr>
          <w:sz w:val="24"/>
        </w:rPr>
        <w:t>We can also get the set of rules obtained from a specific tree.</w:t>
      </w:r>
    </w:p>
    <w:p w:rsidR="003047D2" w:rsidRDefault="003047D2" w:rsidP="00C430A2">
      <w:pPr>
        <w:pStyle w:val="NoSpacing"/>
        <w:ind w:left="1080"/>
        <w:rPr>
          <w:sz w:val="24"/>
        </w:rPr>
      </w:pPr>
    </w:p>
    <w:p w:rsidR="0007554A" w:rsidRDefault="003047D2" w:rsidP="00C430A2">
      <w:pPr>
        <w:pStyle w:val="NoSpacing"/>
        <w:ind w:left="1080"/>
        <w:rPr>
          <w:sz w:val="24"/>
        </w:rPr>
      </w:pPr>
      <w:r w:rsidRPr="003047D2">
        <w:rPr>
          <w:sz w:val="24"/>
        </w:rPr>
        <w:object w:dxaOrig="2341" w:dyaOrig="817">
          <v:shape id="_x0000_i1027" type="#_x0000_t75" style="width:117.05pt;height:40.85pt" o:ole="">
            <v:imagedata r:id="rId16" o:title=""/>
          </v:shape>
          <o:OLEObject Type="Embed" ProgID="Package" ShapeID="_x0000_i1027" DrawAspect="Content" ObjectID="_1457900336" r:id="rId17"/>
        </w:object>
      </w:r>
    </w:p>
    <w:p w:rsidR="003047D2" w:rsidRDefault="003047D2" w:rsidP="00C430A2">
      <w:pPr>
        <w:pStyle w:val="NoSpacing"/>
        <w:ind w:left="1080"/>
        <w:rPr>
          <w:sz w:val="24"/>
        </w:rPr>
      </w:pPr>
    </w:p>
    <w:p w:rsidR="003047D2" w:rsidRDefault="003047D2" w:rsidP="001E2991">
      <w:pPr>
        <w:pStyle w:val="NoSpacing"/>
        <w:numPr>
          <w:ilvl w:val="0"/>
          <w:numId w:val="19"/>
        </w:numPr>
        <w:rPr>
          <w:sz w:val="24"/>
        </w:rPr>
      </w:pPr>
      <w:r>
        <w:rPr>
          <w:sz w:val="24"/>
        </w:rPr>
        <w:t>We can plot error rates, which is useful for deciding the optimal numb</w:t>
      </w:r>
      <w:r w:rsidR="0083783B">
        <w:rPr>
          <w:sz w:val="24"/>
        </w:rPr>
        <w:t>er of decision trees to be built.</w:t>
      </w:r>
    </w:p>
    <w:p w:rsidR="00A81CEB" w:rsidRDefault="00A81CEB" w:rsidP="00C430A2">
      <w:pPr>
        <w:pStyle w:val="NoSpacing"/>
        <w:ind w:left="1080"/>
        <w:rPr>
          <w:sz w:val="24"/>
        </w:rPr>
      </w:pPr>
    </w:p>
    <w:p w:rsidR="00827A14" w:rsidRDefault="00A81CEB" w:rsidP="00337CAC">
      <w:pPr>
        <w:pStyle w:val="NoSpacing"/>
        <w:ind w:left="1080"/>
        <w:rPr>
          <w:sz w:val="24"/>
        </w:rPr>
      </w:pPr>
      <w:r>
        <w:rPr>
          <w:noProof/>
          <w:sz w:val="24"/>
          <w:lang w:eastAsia="en-US"/>
        </w:rPr>
        <w:drawing>
          <wp:inline distT="0" distB="0" distL="0" distR="0">
            <wp:extent cx="5166360" cy="3192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Forerst Error Rates.PNG"/>
                    <pic:cNvPicPr/>
                  </pic:nvPicPr>
                  <pic:blipFill>
                    <a:blip r:embed="rId18">
                      <a:extLst>
                        <a:ext uri="{28A0092B-C50C-407E-A947-70E740481C1C}">
                          <a14:useLocalDpi xmlns:a14="http://schemas.microsoft.com/office/drawing/2010/main" val="0"/>
                        </a:ext>
                      </a:extLst>
                    </a:blip>
                    <a:stretch>
                      <a:fillRect/>
                    </a:stretch>
                  </pic:blipFill>
                  <pic:spPr>
                    <a:xfrm>
                      <a:off x="0" y="0"/>
                      <a:ext cx="5166817" cy="3193062"/>
                    </a:xfrm>
                    <a:prstGeom prst="rect">
                      <a:avLst/>
                    </a:prstGeom>
                  </pic:spPr>
                </pic:pic>
              </a:graphicData>
            </a:graphic>
          </wp:inline>
        </w:drawing>
      </w:r>
    </w:p>
    <w:p w:rsidR="00337CAC" w:rsidRDefault="00337CAC" w:rsidP="00337CAC">
      <w:pPr>
        <w:pStyle w:val="NoSpacing"/>
        <w:ind w:left="1080"/>
        <w:rPr>
          <w:sz w:val="24"/>
        </w:rPr>
      </w:pPr>
    </w:p>
    <w:p w:rsidR="00337CAC" w:rsidRPr="00932672" w:rsidRDefault="00337CAC" w:rsidP="000C6ADC">
      <w:pPr>
        <w:pStyle w:val="NoSpacing"/>
        <w:numPr>
          <w:ilvl w:val="0"/>
          <w:numId w:val="20"/>
        </w:numPr>
        <w:rPr>
          <w:b/>
          <w:sz w:val="24"/>
        </w:rPr>
      </w:pPr>
      <w:r w:rsidRPr="00932672">
        <w:rPr>
          <w:b/>
          <w:sz w:val="24"/>
        </w:rPr>
        <w:t>Neural Net Model:</w:t>
      </w:r>
    </w:p>
    <w:p w:rsidR="00E4677A" w:rsidRDefault="00E4677A" w:rsidP="00E4677A">
      <w:pPr>
        <w:pStyle w:val="NoSpacing"/>
        <w:ind w:left="720"/>
        <w:rPr>
          <w:sz w:val="24"/>
        </w:rPr>
      </w:pPr>
    </w:p>
    <w:p w:rsidR="00FE7778" w:rsidRDefault="00FE7778" w:rsidP="00E4677A">
      <w:pPr>
        <w:pStyle w:val="NoSpacing"/>
        <w:ind w:left="720"/>
        <w:rPr>
          <w:sz w:val="24"/>
        </w:rPr>
      </w:pPr>
      <w:r>
        <w:rPr>
          <w:sz w:val="24"/>
        </w:rPr>
        <w:t xml:space="preserve">This model gives the weight for each node. </w:t>
      </w:r>
    </w:p>
    <w:p w:rsidR="00FE7778" w:rsidRDefault="00FE7778" w:rsidP="00E4677A">
      <w:pPr>
        <w:pStyle w:val="NoSpacing"/>
        <w:ind w:left="720"/>
        <w:rPr>
          <w:sz w:val="24"/>
        </w:rPr>
      </w:pPr>
      <w:r>
        <w:rPr>
          <w:sz w:val="24"/>
        </w:rPr>
        <w:t>Please find below the attachment for node wise details.</w:t>
      </w:r>
    </w:p>
    <w:p w:rsidR="00977947" w:rsidRDefault="00977947" w:rsidP="00E4677A">
      <w:pPr>
        <w:pStyle w:val="NoSpacing"/>
        <w:ind w:left="720"/>
        <w:rPr>
          <w:sz w:val="24"/>
        </w:rPr>
      </w:pPr>
    </w:p>
    <w:p w:rsidR="00FE7778" w:rsidRDefault="00FE7778" w:rsidP="00E4677A">
      <w:pPr>
        <w:pStyle w:val="NoSpacing"/>
        <w:ind w:left="720"/>
        <w:rPr>
          <w:sz w:val="24"/>
        </w:rPr>
      </w:pPr>
      <w:r w:rsidRPr="00FE7778">
        <w:rPr>
          <w:sz w:val="24"/>
        </w:rPr>
        <w:object w:dxaOrig="3793" w:dyaOrig="817">
          <v:shape id="_x0000_i1028" type="#_x0000_t75" style="width:189.65pt;height:40.85pt" o:ole="">
            <v:imagedata r:id="rId19" o:title=""/>
          </v:shape>
          <o:OLEObject Type="Embed" ProgID="Package" ShapeID="_x0000_i1028" DrawAspect="Content" ObjectID="_1457900337" r:id="rId20"/>
        </w:object>
      </w:r>
    </w:p>
    <w:p w:rsidR="00A56E9F" w:rsidRDefault="00A56E9F" w:rsidP="00E4677A">
      <w:pPr>
        <w:pStyle w:val="NoSpacing"/>
        <w:ind w:left="720"/>
        <w:rPr>
          <w:sz w:val="24"/>
        </w:rPr>
      </w:pPr>
    </w:p>
    <w:p w:rsidR="00A56E9F" w:rsidRPr="00A56E9F" w:rsidRDefault="00A56E9F" w:rsidP="00A56E9F">
      <w:pPr>
        <w:pStyle w:val="NoSpacing"/>
        <w:numPr>
          <w:ilvl w:val="0"/>
          <w:numId w:val="17"/>
        </w:numPr>
        <w:rPr>
          <w:b/>
          <w:sz w:val="24"/>
        </w:rPr>
      </w:pPr>
      <w:r w:rsidRPr="00A56E9F">
        <w:rPr>
          <w:b/>
          <w:sz w:val="24"/>
        </w:rPr>
        <w:t>Log</w:t>
      </w:r>
    </w:p>
    <w:p w:rsidR="00FE7778" w:rsidRDefault="00671EB7" w:rsidP="00E4677A">
      <w:pPr>
        <w:pStyle w:val="NoSpacing"/>
        <w:ind w:left="720"/>
        <w:rPr>
          <w:sz w:val="24"/>
        </w:rPr>
      </w:pPr>
      <w:r>
        <w:rPr>
          <w:sz w:val="24"/>
        </w:rPr>
        <w:t>For a</w:t>
      </w:r>
      <w:r w:rsidR="00CD51E9">
        <w:rPr>
          <w:sz w:val="24"/>
        </w:rPr>
        <w:t>ll the steps performed in Rattle(explained in above steps)</w:t>
      </w:r>
      <w:r>
        <w:rPr>
          <w:sz w:val="24"/>
        </w:rPr>
        <w:t xml:space="preserve">, there is R code </w:t>
      </w:r>
      <w:r w:rsidR="00383730">
        <w:rPr>
          <w:sz w:val="24"/>
        </w:rPr>
        <w:t xml:space="preserve">that’s generated in the background. This code can be seen in the </w:t>
      </w:r>
      <w:r w:rsidR="00383730" w:rsidRPr="00383730">
        <w:rPr>
          <w:b/>
          <w:sz w:val="24"/>
        </w:rPr>
        <w:t>Log</w:t>
      </w:r>
      <w:r w:rsidR="00383730">
        <w:rPr>
          <w:sz w:val="24"/>
        </w:rPr>
        <w:t>.</w:t>
      </w:r>
      <w:r w:rsidR="00CD51E9">
        <w:rPr>
          <w:sz w:val="24"/>
        </w:rPr>
        <w:t xml:space="preserve"> </w:t>
      </w:r>
    </w:p>
    <w:p w:rsidR="000A16A9" w:rsidRDefault="000A16A9" w:rsidP="00D36967">
      <w:pPr>
        <w:pStyle w:val="NoSpacing"/>
        <w:rPr>
          <w:sz w:val="24"/>
        </w:rPr>
      </w:pPr>
    </w:p>
    <w:p w:rsidR="00FE7778" w:rsidRPr="0082488D" w:rsidRDefault="000C6ADC" w:rsidP="00B204A7">
      <w:pPr>
        <w:pStyle w:val="NoSpacing"/>
        <w:numPr>
          <w:ilvl w:val="0"/>
          <w:numId w:val="21"/>
        </w:numPr>
        <w:rPr>
          <w:b/>
          <w:sz w:val="24"/>
        </w:rPr>
      </w:pPr>
      <w:r>
        <w:rPr>
          <w:b/>
          <w:sz w:val="24"/>
        </w:rPr>
        <w:t>Model Evaluation</w:t>
      </w:r>
      <w:r w:rsidR="0082488D" w:rsidRPr="0082488D">
        <w:rPr>
          <w:b/>
          <w:sz w:val="24"/>
        </w:rPr>
        <w:t>:</w:t>
      </w:r>
    </w:p>
    <w:p w:rsidR="00D36967" w:rsidRDefault="007E5AE0" w:rsidP="00D36967">
      <w:pPr>
        <w:pStyle w:val="NoSpacing"/>
        <w:ind w:left="720"/>
        <w:rPr>
          <w:sz w:val="24"/>
        </w:rPr>
      </w:pPr>
      <w:r>
        <w:rPr>
          <w:sz w:val="24"/>
        </w:rPr>
        <w:t xml:space="preserve">We will have to evaluate a model based on various </w:t>
      </w:r>
      <w:r w:rsidR="00371151">
        <w:rPr>
          <w:sz w:val="24"/>
        </w:rPr>
        <w:t xml:space="preserve">scenarios like </w:t>
      </w:r>
      <w:r w:rsidR="00305B26">
        <w:rPr>
          <w:sz w:val="24"/>
        </w:rPr>
        <w:t>Risk, ROC</w:t>
      </w:r>
      <w:r w:rsidR="00371151">
        <w:rPr>
          <w:sz w:val="24"/>
        </w:rPr>
        <w:t>.</w:t>
      </w:r>
      <w:r w:rsidR="000634CD">
        <w:rPr>
          <w:sz w:val="24"/>
        </w:rPr>
        <w:t xml:space="preserve"> Risk Chart is used to evaluate performance of a model.</w:t>
      </w:r>
    </w:p>
    <w:p w:rsidR="00D36967" w:rsidRDefault="00D36967" w:rsidP="00D36967">
      <w:pPr>
        <w:pStyle w:val="NoSpacing"/>
        <w:ind w:left="720"/>
        <w:rPr>
          <w:sz w:val="24"/>
        </w:rPr>
      </w:pPr>
    </w:p>
    <w:p w:rsidR="005E71F2" w:rsidRDefault="005E71F2" w:rsidP="00D36967">
      <w:pPr>
        <w:pStyle w:val="NoSpacing"/>
        <w:ind w:left="720"/>
        <w:rPr>
          <w:sz w:val="24"/>
        </w:rPr>
      </w:pPr>
      <w:r>
        <w:rPr>
          <w:sz w:val="24"/>
        </w:rPr>
        <w:t xml:space="preserve">We can have </w:t>
      </w:r>
      <w:r w:rsidRPr="005E71F2">
        <w:rPr>
          <w:i/>
          <w:sz w:val="24"/>
        </w:rPr>
        <w:t>Scores</w:t>
      </w:r>
      <w:r>
        <w:rPr>
          <w:sz w:val="24"/>
        </w:rPr>
        <w:t xml:space="preserve"> for all kinds</w:t>
      </w:r>
      <w:r w:rsidR="00AB4E41">
        <w:rPr>
          <w:sz w:val="24"/>
        </w:rPr>
        <w:t xml:space="preserve"> of data: T</w:t>
      </w:r>
      <w:r>
        <w:rPr>
          <w:sz w:val="24"/>
        </w:rPr>
        <w:t xml:space="preserve">raining, Validation and Testing,  </w:t>
      </w:r>
    </w:p>
    <w:p w:rsidR="00205F2D" w:rsidRDefault="005E71F2" w:rsidP="0072601B">
      <w:pPr>
        <w:pStyle w:val="NoSpacing"/>
        <w:rPr>
          <w:sz w:val="24"/>
        </w:rPr>
      </w:pPr>
      <w:r>
        <w:rPr>
          <w:sz w:val="24"/>
        </w:rPr>
        <w:t xml:space="preserve">            for all the models.</w:t>
      </w:r>
      <w:r w:rsidR="006658E3">
        <w:rPr>
          <w:sz w:val="24"/>
        </w:rPr>
        <w:t xml:space="preserve"> </w:t>
      </w:r>
      <w:r w:rsidR="0072601B">
        <w:rPr>
          <w:sz w:val="24"/>
        </w:rPr>
        <w:t xml:space="preserve">Based on the scores, we can decide on which model to </w:t>
      </w:r>
      <w:r w:rsidR="00205F2D">
        <w:rPr>
          <w:sz w:val="24"/>
        </w:rPr>
        <w:t xml:space="preserve"> </w:t>
      </w:r>
    </w:p>
    <w:p w:rsidR="00EF5F33" w:rsidRDefault="00205F2D" w:rsidP="00860ADC">
      <w:pPr>
        <w:pStyle w:val="NoSpacing"/>
        <w:rPr>
          <w:sz w:val="24"/>
        </w:rPr>
      </w:pPr>
      <w:r>
        <w:rPr>
          <w:sz w:val="24"/>
        </w:rPr>
        <w:t xml:space="preserve">            </w:t>
      </w:r>
      <w:r w:rsidR="0072601B">
        <w:rPr>
          <w:sz w:val="24"/>
        </w:rPr>
        <w:t>go.</w:t>
      </w:r>
      <w:r w:rsidR="00D85A88">
        <w:rPr>
          <w:sz w:val="24"/>
        </w:rPr>
        <w:t xml:space="preserve"> </w:t>
      </w:r>
      <w:bookmarkStart w:id="5" w:name="_GoBack"/>
      <w:bookmarkEnd w:id="5"/>
      <w:r w:rsidR="00B22698">
        <w:rPr>
          <w:sz w:val="24"/>
        </w:rPr>
        <w:t xml:space="preserve">Scores are generated and we are in the process of evaluating the </w:t>
      </w:r>
      <w:r w:rsidR="00EF5F33">
        <w:rPr>
          <w:sz w:val="24"/>
        </w:rPr>
        <w:t xml:space="preserve">best  </w:t>
      </w:r>
    </w:p>
    <w:p w:rsidR="00D81DBA" w:rsidRDefault="00EF5F33" w:rsidP="00860ADC">
      <w:pPr>
        <w:pStyle w:val="NoSpacing"/>
        <w:rPr>
          <w:sz w:val="24"/>
        </w:rPr>
      </w:pPr>
      <w:r>
        <w:rPr>
          <w:sz w:val="24"/>
        </w:rPr>
        <w:t xml:space="preserve">            </w:t>
      </w:r>
      <w:r w:rsidR="008508CE">
        <w:rPr>
          <w:sz w:val="24"/>
        </w:rPr>
        <w:t xml:space="preserve">suitable </w:t>
      </w:r>
      <w:r w:rsidR="00B22698">
        <w:rPr>
          <w:sz w:val="24"/>
        </w:rPr>
        <w:t>model.</w:t>
      </w:r>
      <w:r w:rsidR="00D81DBA">
        <w:rPr>
          <w:sz w:val="24"/>
        </w:rPr>
        <w:t xml:space="preserve"> </w:t>
      </w:r>
    </w:p>
    <w:p w:rsidR="00D81DBA" w:rsidRDefault="00D81DBA" w:rsidP="00860ADC">
      <w:pPr>
        <w:pStyle w:val="NoSpacing"/>
        <w:rPr>
          <w:sz w:val="24"/>
        </w:rPr>
      </w:pPr>
    </w:p>
    <w:p w:rsidR="006467AF" w:rsidRDefault="00956C22" w:rsidP="00956C22">
      <w:pPr>
        <w:pStyle w:val="NoSpacing"/>
        <w:numPr>
          <w:ilvl w:val="0"/>
          <w:numId w:val="21"/>
        </w:numPr>
        <w:rPr>
          <w:b/>
          <w:sz w:val="24"/>
        </w:rPr>
      </w:pPr>
      <w:r>
        <w:rPr>
          <w:b/>
          <w:sz w:val="24"/>
        </w:rPr>
        <w:t xml:space="preserve">Model </w:t>
      </w:r>
      <w:r w:rsidR="002A274C" w:rsidRPr="0037492D">
        <w:rPr>
          <w:b/>
          <w:sz w:val="24"/>
        </w:rPr>
        <w:t>Deployment:</w:t>
      </w:r>
      <w:r w:rsidR="00FA142B">
        <w:rPr>
          <w:b/>
          <w:sz w:val="24"/>
        </w:rPr>
        <w:t xml:space="preserve"> (Work in Progress)</w:t>
      </w:r>
    </w:p>
    <w:p w:rsidR="004B134C" w:rsidRDefault="004B134C" w:rsidP="004B134C">
      <w:pPr>
        <w:pStyle w:val="NoSpacing"/>
        <w:ind w:left="720"/>
        <w:rPr>
          <w:sz w:val="24"/>
        </w:rPr>
      </w:pPr>
      <w:r w:rsidRPr="004B134C">
        <w:rPr>
          <w:sz w:val="24"/>
        </w:rPr>
        <w:t>Once the model is evaluated</w:t>
      </w:r>
      <w:r>
        <w:rPr>
          <w:sz w:val="24"/>
        </w:rPr>
        <w:t>, it has to be deployed.</w:t>
      </w:r>
    </w:p>
    <w:p w:rsidR="00BC5021" w:rsidRDefault="00BC5021" w:rsidP="004B134C">
      <w:pPr>
        <w:pStyle w:val="NoSpacing"/>
        <w:ind w:left="720"/>
        <w:rPr>
          <w:sz w:val="24"/>
        </w:rPr>
      </w:pPr>
      <w:r>
        <w:rPr>
          <w:sz w:val="24"/>
        </w:rPr>
        <w:t xml:space="preserve">It has been decided to </w:t>
      </w:r>
      <w:r w:rsidR="003851B9">
        <w:rPr>
          <w:sz w:val="24"/>
        </w:rPr>
        <w:t>deploy the model by exporting to PMML – Predictive Model Markup Language</w:t>
      </w:r>
      <w:r w:rsidR="00687653">
        <w:rPr>
          <w:sz w:val="24"/>
        </w:rPr>
        <w:t xml:space="preserve">. </w:t>
      </w:r>
    </w:p>
    <w:p w:rsidR="001B2A5E" w:rsidRDefault="001B2A5E" w:rsidP="004B134C">
      <w:pPr>
        <w:pStyle w:val="NoSpacing"/>
        <w:ind w:left="720"/>
        <w:rPr>
          <w:sz w:val="24"/>
        </w:rPr>
      </w:pPr>
    </w:p>
    <w:p w:rsidR="001B2A5E" w:rsidRDefault="00120F2F" w:rsidP="004B134C">
      <w:pPr>
        <w:pStyle w:val="NoSpacing"/>
        <w:ind w:left="720"/>
        <w:rPr>
          <w:sz w:val="24"/>
        </w:rPr>
      </w:pPr>
      <w:r>
        <w:rPr>
          <w:sz w:val="24"/>
        </w:rPr>
        <w:t>PMML provides a standard language for representing data mining models. PMML is an XML based standard that is supported by major commercial data mining vendors and many others open source data mining tools.</w:t>
      </w:r>
    </w:p>
    <w:p w:rsidR="009156E8" w:rsidRDefault="009156E8" w:rsidP="004B134C">
      <w:pPr>
        <w:pStyle w:val="NoSpacing"/>
        <w:ind w:left="720"/>
        <w:rPr>
          <w:sz w:val="24"/>
        </w:rPr>
      </w:pPr>
    </w:p>
    <w:p w:rsidR="009156E8" w:rsidRDefault="009156E8" w:rsidP="004B134C">
      <w:pPr>
        <w:pStyle w:val="NoSpacing"/>
        <w:ind w:left="720"/>
        <w:rPr>
          <w:sz w:val="24"/>
        </w:rPr>
      </w:pPr>
      <w:r>
        <w:rPr>
          <w:sz w:val="24"/>
        </w:rPr>
        <w:t>Thus created PMML can be imported my applications like Zementis ADAPA tool for online execution.</w:t>
      </w:r>
    </w:p>
    <w:p w:rsidR="00C8579F" w:rsidRDefault="00C8579F" w:rsidP="004B134C">
      <w:pPr>
        <w:pStyle w:val="NoSpacing"/>
        <w:ind w:left="720"/>
        <w:rPr>
          <w:sz w:val="24"/>
        </w:rPr>
      </w:pPr>
    </w:p>
    <w:p w:rsidR="005D2F41" w:rsidRPr="005D2F41" w:rsidRDefault="00C8579F" w:rsidP="00562DB6">
      <w:pPr>
        <w:pStyle w:val="NoSpacing"/>
        <w:ind w:left="720"/>
        <w:rPr>
          <w:sz w:val="24"/>
        </w:rPr>
      </w:pPr>
      <w:r>
        <w:rPr>
          <w:sz w:val="24"/>
        </w:rPr>
        <w:t xml:space="preserve">The </w:t>
      </w:r>
      <w:r w:rsidRPr="00C8579F">
        <w:rPr>
          <w:b/>
          <w:sz w:val="24"/>
        </w:rPr>
        <w:t xml:space="preserve">Export </w:t>
      </w:r>
      <w:r w:rsidRPr="00C8579F">
        <w:rPr>
          <w:sz w:val="24"/>
        </w:rPr>
        <w:t>button</w:t>
      </w:r>
      <w:r>
        <w:rPr>
          <w:sz w:val="24"/>
        </w:rPr>
        <w:t xml:space="preserve"> in Rattl</w:t>
      </w:r>
      <w:r w:rsidR="00E7123E">
        <w:rPr>
          <w:sz w:val="24"/>
        </w:rPr>
        <w:t>e will deploy the model as PMML.</w:t>
      </w:r>
    </w:p>
    <w:sectPr w:rsidR="005D2F41" w:rsidRPr="005D2F41">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9B3" w:rsidRDefault="004129B3">
      <w:pPr>
        <w:spacing w:before="0" w:after="0" w:line="240" w:lineRule="auto"/>
      </w:pPr>
      <w:r>
        <w:separator/>
      </w:r>
    </w:p>
  </w:endnote>
  <w:endnote w:type="continuationSeparator" w:id="0">
    <w:p w:rsidR="004129B3" w:rsidRDefault="004129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C7" w:rsidRDefault="00CA56C7">
    <w:pPr>
      <w:pStyle w:val="Footer"/>
    </w:pPr>
    <w:r>
      <w:t xml:space="preserve">Page </w:t>
    </w:r>
    <w:r>
      <w:fldChar w:fldCharType="begin"/>
    </w:r>
    <w:r>
      <w:instrText xml:space="preserve"> PAGE  \* Arabic  \* MERGEFORMAT </w:instrText>
    </w:r>
    <w:r>
      <w:fldChar w:fldCharType="separate"/>
    </w:r>
    <w:r w:rsidR="00D85A88">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9B3" w:rsidRDefault="004129B3">
      <w:pPr>
        <w:spacing w:before="0" w:after="0" w:line="240" w:lineRule="auto"/>
      </w:pPr>
      <w:r>
        <w:separator/>
      </w:r>
    </w:p>
  </w:footnote>
  <w:footnote w:type="continuationSeparator" w:id="0">
    <w:p w:rsidR="004129B3" w:rsidRDefault="004129B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215027AE"/>
    <w:multiLevelType w:val="hybridMultilevel"/>
    <w:tmpl w:val="C3EA963A"/>
    <w:lvl w:ilvl="0" w:tplc="E9DAE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CD4948"/>
    <w:multiLevelType w:val="hybridMultilevel"/>
    <w:tmpl w:val="D7DCB2EA"/>
    <w:lvl w:ilvl="0" w:tplc="3DDA438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7ED5B47"/>
    <w:multiLevelType w:val="hybridMultilevel"/>
    <w:tmpl w:val="6BF03460"/>
    <w:lvl w:ilvl="0" w:tplc="899A6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2E065C"/>
    <w:multiLevelType w:val="hybridMultilevel"/>
    <w:tmpl w:val="72443C78"/>
    <w:lvl w:ilvl="0" w:tplc="090C52D0">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D5A1E"/>
    <w:multiLevelType w:val="hybridMultilevel"/>
    <w:tmpl w:val="9F3EB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5746B"/>
    <w:multiLevelType w:val="hybridMultilevel"/>
    <w:tmpl w:val="36523E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723B6"/>
    <w:multiLevelType w:val="hybridMultilevel"/>
    <w:tmpl w:val="D7AEA71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860AF"/>
    <w:multiLevelType w:val="hybridMultilevel"/>
    <w:tmpl w:val="CA7472C0"/>
    <w:lvl w:ilvl="0" w:tplc="56B6FE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3521A0"/>
    <w:multiLevelType w:val="hybridMultilevel"/>
    <w:tmpl w:val="A4DAAC6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F4016"/>
    <w:multiLevelType w:val="hybridMultilevel"/>
    <w:tmpl w:val="F648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8F4104"/>
    <w:multiLevelType w:val="hybridMultilevel"/>
    <w:tmpl w:val="F8FA17DC"/>
    <w:lvl w:ilvl="0" w:tplc="ACBC45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36C728F"/>
    <w:multiLevelType w:val="hybridMultilevel"/>
    <w:tmpl w:val="D660C9C4"/>
    <w:lvl w:ilvl="0" w:tplc="A5403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D83054"/>
    <w:multiLevelType w:val="hybridMultilevel"/>
    <w:tmpl w:val="34728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1A0EBF"/>
    <w:multiLevelType w:val="hybridMultilevel"/>
    <w:tmpl w:val="F04A06F6"/>
    <w:lvl w:ilvl="0" w:tplc="78B4195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AE12A5"/>
    <w:multiLevelType w:val="hybridMultilevel"/>
    <w:tmpl w:val="901281D4"/>
    <w:lvl w:ilvl="0" w:tplc="D748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0"/>
  </w:num>
  <w:num w:numId="8">
    <w:abstractNumId w:val="6"/>
  </w:num>
  <w:num w:numId="9">
    <w:abstractNumId w:val="15"/>
  </w:num>
  <w:num w:numId="10">
    <w:abstractNumId w:val="11"/>
  </w:num>
  <w:num w:numId="11">
    <w:abstractNumId w:val="16"/>
  </w:num>
  <w:num w:numId="12">
    <w:abstractNumId w:val="4"/>
  </w:num>
  <w:num w:numId="13">
    <w:abstractNumId w:val="14"/>
  </w:num>
  <w:num w:numId="14">
    <w:abstractNumId w:val="9"/>
  </w:num>
  <w:num w:numId="15">
    <w:abstractNumId w:val="3"/>
  </w:num>
  <w:num w:numId="16">
    <w:abstractNumId w:val="2"/>
  </w:num>
  <w:num w:numId="17">
    <w:abstractNumId w:val="7"/>
  </w:num>
  <w:num w:numId="18">
    <w:abstractNumId w:val="13"/>
  </w:num>
  <w:num w:numId="19">
    <w:abstractNumId w:val="12"/>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F41"/>
    <w:rsid w:val="00013079"/>
    <w:rsid w:val="000144AF"/>
    <w:rsid w:val="000339A5"/>
    <w:rsid w:val="000346DA"/>
    <w:rsid w:val="00035F96"/>
    <w:rsid w:val="00037C2A"/>
    <w:rsid w:val="000525D8"/>
    <w:rsid w:val="000544EC"/>
    <w:rsid w:val="00056AA8"/>
    <w:rsid w:val="00063086"/>
    <w:rsid w:val="000634CD"/>
    <w:rsid w:val="00073B57"/>
    <w:rsid w:val="0007554A"/>
    <w:rsid w:val="000819B1"/>
    <w:rsid w:val="00083C69"/>
    <w:rsid w:val="000855A5"/>
    <w:rsid w:val="00093906"/>
    <w:rsid w:val="000A16A9"/>
    <w:rsid w:val="000A6F87"/>
    <w:rsid w:val="000A7DF4"/>
    <w:rsid w:val="000C6ADC"/>
    <w:rsid w:val="000C7BDD"/>
    <w:rsid w:val="000D0424"/>
    <w:rsid w:val="000D3342"/>
    <w:rsid w:val="001137F3"/>
    <w:rsid w:val="0011386D"/>
    <w:rsid w:val="00114C8A"/>
    <w:rsid w:val="00120F2F"/>
    <w:rsid w:val="0012695C"/>
    <w:rsid w:val="0013489C"/>
    <w:rsid w:val="00135EFD"/>
    <w:rsid w:val="00145614"/>
    <w:rsid w:val="00151ACF"/>
    <w:rsid w:val="00161572"/>
    <w:rsid w:val="0016281F"/>
    <w:rsid w:val="0016329D"/>
    <w:rsid w:val="00166FA9"/>
    <w:rsid w:val="00174A03"/>
    <w:rsid w:val="00175EE5"/>
    <w:rsid w:val="00180F89"/>
    <w:rsid w:val="00190A64"/>
    <w:rsid w:val="001956B9"/>
    <w:rsid w:val="00196814"/>
    <w:rsid w:val="001A1B25"/>
    <w:rsid w:val="001B2A5E"/>
    <w:rsid w:val="001B328F"/>
    <w:rsid w:val="001C02AE"/>
    <w:rsid w:val="001C1754"/>
    <w:rsid w:val="001D00F5"/>
    <w:rsid w:val="001E2991"/>
    <w:rsid w:val="001E6994"/>
    <w:rsid w:val="001F16FF"/>
    <w:rsid w:val="002057D2"/>
    <w:rsid w:val="00205F2D"/>
    <w:rsid w:val="00207070"/>
    <w:rsid w:val="002163EE"/>
    <w:rsid w:val="00226B05"/>
    <w:rsid w:val="00232038"/>
    <w:rsid w:val="002475AA"/>
    <w:rsid w:val="0025033A"/>
    <w:rsid w:val="00255738"/>
    <w:rsid w:val="00283264"/>
    <w:rsid w:val="0028581C"/>
    <w:rsid w:val="00285FEE"/>
    <w:rsid w:val="00292805"/>
    <w:rsid w:val="002A274C"/>
    <w:rsid w:val="002A33D0"/>
    <w:rsid w:val="002B3C57"/>
    <w:rsid w:val="002C06FA"/>
    <w:rsid w:val="002D5F98"/>
    <w:rsid w:val="002F2594"/>
    <w:rsid w:val="003043E4"/>
    <w:rsid w:val="003047D2"/>
    <w:rsid w:val="003059C8"/>
    <w:rsid w:val="00305B26"/>
    <w:rsid w:val="00310B3C"/>
    <w:rsid w:val="003240D9"/>
    <w:rsid w:val="003245B3"/>
    <w:rsid w:val="00324A0B"/>
    <w:rsid w:val="0032583D"/>
    <w:rsid w:val="00337CAC"/>
    <w:rsid w:val="00340A87"/>
    <w:rsid w:val="00343075"/>
    <w:rsid w:val="00347C5D"/>
    <w:rsid w:val="0035419D"/>
    <w:rsid w:val="00371151"/>
    <w:rsid w:val="0037230A"/>
    <w:rsid w:val="00372F00"/>
    <w:rsid w:val="00373273"/>
    <w:rsid w:val="0037492D"/>
    <w:rsid w:val="003778CE"/>
    <w:rsid w:val="003806E6"/>
    <w:rsid w:val="00383730"/>
    <w:rsid w:val="003851B9"/>
    <w:rsid w:val="00390DE3"/>
    <w:rsid w:val="003934C1"/>
    <w:rsid w:val="00397848"/>
    <w:rsid w:val="003B4B14"/>
    <w:rsid w:val="003D4051"/>
    <w:rsid w:val="003F0FD5"/>
    <w:rsid w:val="00405854"/>
    <w:rsid w:val="004129B3"/>
    <w:rsid w:val="00433466"/>
    <w:rsid w:val="00447674"/>
    <w:rsid w:val="00460EE9"/>
    <w:rsid w:val="00483A0B"/>
    <w:rsid w:val="00497D8B"/>
    <w:rsid w:val="004B134C"/>
    <w:rsid w:val="004C66DE"/>
    <w:rsid w:val="004D68B6"/>
    <w:rsid w:val="00503E4D"/>
    <w:rsid w:val="00520ADB"/>
    <w:rsid w:val="005241EF"/>
    <w:rsid w:val="00534279"/>
    <w:rsid w:val="00535DCD"/>
    <w:rsid w:val="00546F54"/>
    <w:rsid w:val="00547990"/>
    <w:rsid w:val="00550ECD"/>
    <w:rsid w:val="00555DEE"/>
    <w:rsid w:val="005618BD"/>
    <w:rsid w:val="00562DB6"/>
    <w:rsid w:val="0056387D"/>
    <w:rsid w:val="00580F46"/>
    <w:rsid w:val="005817E0"/>
    <w:rsid w:val="005A2412"/>
    <w:rsid w:val="005A3485"/>
    <w:rsid w:val="005B39CE"/>
    <w:rsid w:val="005C694D"/>
    <w:rsid w:val="005D10C4"/>
    <w:rsid w:val="005D2F41"/>
    <w:rsid w:val="005E0306"/>
    <w:rsid w:val="005E71F2"/>
    <w:rsid w:val="00603484"/>
    <w:rsid w:val="006109E7"/>
    <w:rsid w:val="00613641"/>
    <w:rsid w:val="00620FD6"/>
    <w:rsid w:val="006252E9"/>
    <w:rsid w:val="006255C2"/>
    <w:rsid w:val="00635E49"/>
    <w:rsid w:val="00640A88"/>
    <w:rsid w:val="006467AF"/>
    <w:rsid w:val="00664D15"/>
    <w:rsid w:val="006658E3"/>
    <w:rsid w:val="006704D8"/>
    <w:rsid w:val="00671EB7"/>
    <w:rsid w:val="006843E7"/>
    <w:rsid w:val="00687653"/>
    <w:rsid w:val="006909F7"/>
    <w:rsid w:val="006A169B"/>
    <w:rsid w:val="006C4CCE"/>
    <w:rsid w:val="006C76B7"/>
    <w:rsid w:val="006D0A4D"/>
    <w:rsid w:val="006D6812"/>
    <w:rsid w:val="006F73F9"/>
    <w:rsid w:val="00700447"/>
    <w:rsid w:val="007019B5"/>
    <w:rsid w:val="00701E78"/>
    <w:rsid w:val="00710644"/>
    <w:rsid w:val="00711268"/>
    <w:rsid w:val="0072601B"/>
    <w:rsid w:val="00740AC9"/>
    <w:rsid w:val="00781631"/>
    <w:rsid w:val="00783BD1"/>
    <w:rsid w:val="007877CC"/>
    <w:rsid w:val="00790853"/>
    <w:rsid w:val="00793608"/>
    <w:rsid w:val="007C31F8"/>
    <w:rsid w:val="007C6FB4"/>
    <w:rsid w:val="007E5AE0"/>
    <w:rsid w:val="00803977"/>
    <w:rsid w:val="00817D0D"/>
    <w:rsid w:val="00817E92"/>
    <w:rsid w:val="00821DC6"/>
    <w:rsid w:val="00824411"/>
    <w:rsid w:val="0082488D"/>
    <w:rsid w:val="00827A14"/>
    <w:rsid w:val="00830A60"/>
    <w:rsid w:val="00834F1E"/>
    <w:rsid w:val="0083783B"/>
    <w:rsid w:val="008408D7"/>
    <w:rsid w:val="0084569F"/>
    <w:rsid w:val="008508CE"/>
    <w:rsid w:val="008607F8"/>
    <w:rsid w:val="00860ADC"/>
    <w:rsid w:val="00880352"/>
    <w:rsid w:val="00894F55"/>
    <w:rsid w:val="0089552C"/>
    <w:rsid w:val="00897B8D"/>
    <w:rsid w:val="00897CBD"/>
    <w:rsid w:val="008A2C72"/>
    <w:rsid w:val="008C012A"/>
    <w:rsid w:val="008C292A"/>
    <w:rsid w:val="008C5152"/>
    <w:rsid w:val="008C6148"/>
    <w:rsid w:val="008F3495"/>
    <w:rsid w:val="00900107"/>
    <w:rsid w:val="00904213"/>
    <w:rsid w:val="0091293C"/>
    <w:rsid w:val="009156E8"/>
    <w:rsid w:val="00924E5D"/>
    <w:rsid w:val="00932672"/>
    <w:rsid w:val="00954813"/>
    <w:rsid w:val="00956C22"/>
    <w:rsid w:val="00962A01"/>
    <w:rsid w:val="009774CC"/>
    <w:rsid w:val="00977947"/>
    <w:rsid w:val="0098758B"/>
    <w:rsid w:val="00991439"/>
    <w:rsid w:val="009A1A57"/>
    <w:rsid w:val="009A2580"/>
    <w:rsid w:val="009A64BC"/>
    <w:rsid w:val="009B68D9"/>
    <w:rsid w:val="009C580A"/>
    <w:rsid w:val="009D0AFE"/>
    <w:rsid w:val="009D1E94"/>
    <w:rsid w:val="009E0B9D"/>
    <w:rsid w:val="009E391D"/>
    <w:rsid w:val="009F1685"/>
    <w:rsid w:val="009F274D"/>
    <w:rsid w:val="00A05C28"/>
    <w:rsid w:val="00A0639A"/>
    <w:rsid w:val="00A1168B"/>
    <w:rsid w:val="00A1233E"/>
    <w:rsid w:val="00A243EE"/>
    <w:rsid w:val="00A31165"/>
    <w:rsid w:val="00A318D7"/>
    <w:rsid w:val="00A35DFB"/>
    <w:rsid w:val="00A418DB"/>
    <w:rsid w:val="00A423B4"/>
    <w:rsid w:val="00A56E9F"/>
    <w:rsid w:val="00A60A86"/>
    <w:rsid w:val="00A66D8D"/>
    <w:rsid w:val="00A81CEB"/>
    <w:rsid w:val="00AA2624"/>
    <w:rsid w:val="00AB233A"/>
    <w:rsid w:val="00AB4E41"/>
    <w:rsid w:val="00AB73DF"/>
    <w:rsid w:val="00AC5EC9"/>
    <w:rsid w:val="00AC6E01"/>
    <w:rsid w:val="00AD304B"/>
    <w:rsid w:val="00AD674C"/>
    <w:rsid w:val="00AD6F1F"/>
    <w:rsid w:val="00AE0EB7"/>
    <w:rsid w:val="00B1217E"/>
    <w:rsid w:val="00B204A7"/>
    <w:rsid w:val="00B22698"/>
    <w:rsid w:val="00B242B5"/>
    <w:rsid w:val="00B51740"/>
    <w:rsid w:val="00B76091"/>
    <w:rsid w:val="00B84647"/>
    <w:rsid w:val="00B938AB"/>
    <w:rsid w:val="00BA13BA"/>
    <w:rsid w:val="00BA44D9"/>
    <w:rsid w:val="00BC5021"/>
    <w:rsid w:val="00BC7B58"/>
    <w:rsid w:val="00BC7CB4"/>
    <w:rsid w:val="00BE2981"/>
    <w:rsid w:val="00BE42CE"/>
    <w:rsid w:val="00C077D5"/>
    <w:rsid w:val="00C134F1"/>
    <w:rsid w:val="00C27E2C"/>
    <w:rsid w:val="00C430A2"/>
    <w:rsid w:val="00C43F96"/>
    <w:rsid w:val="00C4614C"/>
    <w:rsid w:val="00C54839"/>
    <w:rsid w:val="00C64295"/>
    <w:rsid w:val="00C70F1E"/>
    <w:rsid w:val="00C7102F"/>
    <w:rsid w:val="00C72F29"/>
    <w:rsid w:val="00C8579F"/>
    <w:rsid w:val="00C918E9"/>
    <w:rsid w:val="00CA2321"/>
    <w:rsid w:val="00CA56C7"/>
    <w:rsid w:val="00CD51E9"/>
    <w:rsid w:val="00CE5BFF"/>
    <w:rsid w:val="00D0472E"/>
    <w:rsid w:val="00D0799E"/>
    <w:rsid w:val="00D12D30"/>
    <w:rsid w:val="00D25D15"/>
    <w:rsid w:val="00D3385C"/>
    <w:rsid w:val="00D36967"/>
    <w:rsid w:val="00D52AB4"/>
    <w:rsid w:val="00D54175"/>
    <w:rsid w:val="00D61527"/>
    <w:rsid w:val="00D62B5F"/>
    <w:rsid w:val="00D81DBA"/>
    <w:rsid w:val="00D85A88"/>
    <w:rsid w:val="00DC12FF"/>
    <w:rsid w:val="00DC367F"/>
    <w:rsid w:val="00DD0C8B"/>
    <w:rsid w:val="00DD2861"/>
    <w:rsid w:val="00DD45FE"/>
    <w:rsid w:val="00DE6146"/>
    <w:rsid w:val="00E062A1"/>
    <w:rsid w:val="00E1020C"/>
    <w:rsid w:val="00E411DF"/>
    <w:rsid w:val="00E4677A"/>
    <w:rsid w:val="00E51F73"/>
    <w:rsid w:val="00E55D93"/>
    <w:rsid w:val="00E7123E"/>
    <w:rsid w:val="00E84A03"/>
    <w:rsid w:val="00E90FCE"/>
    <w:rsid w:val="00EA2182"/>
    <w:rsid w:val="00EA2D71"/>
    <w:rsid w:val="00EC6638"/>
    <w:rsid w:val="00EC704A"/>
    <w:rsid w:val="00EE78BE"/>
    <w:rsid w:val="00EF44B9"/>
    <w:rsid w:val="00EF5F33"/>
    <w:rsid w:val="00EF7D0F"/>
    <w:rsid w:val="00F14E54"/>
    <w:rsid w:val="00F23CE4"/>
    <w:rsid w:val="00F251CD"/>
    <w:rsid w:val="00F279C7"/>
    <w:rsid w:val="00F35848"/>
    <w:rsid w:val="00F37F19"/>
    <w:rsid w:val="00F40500"/>
    <w:rsid w:val="00F504F7"/>
    <w:rsid w:val="00F507B9"/>
    <w:rsid w:val="00F669D3"/>
    <w:rsid w:val="00F76781"/>
    <w:rsid w:val="00F771EF"/>
    <w:rsid w:val="00F8614E"/>
    <w:rsid w:val="00F87F91"/>
    <w:rsid w:val="00F926C0"/>
    <w:rsid w:val="00F948D5"/>
    <w:rsid w:val="00FA142B"/>
    <w:rsid w:val="00FA684C"/>
    <w:rsid w:val="00FB3A7F"/>
    <w:rsid w:val="00FB7EDA"/>
    <w:rsid w:val="00FC4888"/>
    <w:rsid w:val="00FD72C0"/>
    <w:rsid w:val="00FE2336"/>
    <w:rsid w:val="00FE7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2CC06806-D6C6-4F19-AE0A-98F85A2B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3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xman%20Dutt%20Degala\AppData\Roaming\Microsoft\Templates\Student%20report(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3E410F7EB64F9498BE50EB8CF67DC6"/>
        <w:category>
          <w:name w:val="General"/>
          <w:gallery w:val="placeholder"/>
        </w:category>
        <w:types>
          <w:type w:val="bbPlcHdr"/>
        </w:types>
        <w:behaviors>
          <w:behavior w:val="content"/>
        </w:behaviors>
        <w:guid w:val="{533CDAD5-FCFC-4197-A60E-C42ACB06E3AA}"/>
      </w:docPartPr>
      <w:docPartBody>
        <w:p w:rsidR="00B56EFB" w:rsidRDefault="00322A0C">
          <w:pPr>
            <w:pStyle w:val="DD3E410F7EB64F9498BE50EB8CF67DC6"/>
          </w:pPr>
          <w:r>
            <w:t>[Name]</w:t>
          </w:r>
        </w:p>
      </w:docPartBody>
    </w:docPart>
    <w:docPart>
      <w:docPartPr>
        <w:name w:val="40AD4E49C8A94254B5FFCE92B2FA49D7"/>
        <w:category>
          <w:name w:val="General"/>
          <w:gallery w:val="placeholder"/>
        </w:category>
        <w:types>
          <w:type w:val="bbPlcHdr"/>
        </w:types>
        <w:behaviors>
          <w:behavior w:val="content"/>
        </w:behaviors>
        <w:guid w:val="{BA0EC671-008D-4890-A292-7BF54C1BA98A}"/>
      </w:docPartPr>
      <w:docPartBody>
        <w:p w:rsidR="00B56EFB" w:rsidRDefault="00322A0C">
          <w:pPr>
            <w:pStyle w:val="40AD4E49C8A94254B5FFCE92B2FA49D7"/>
          </w:pPr>
          <w:r>
            <w:t>[Course Title]</w:t>
          </w:r>
        </w:p>
      </w:docPartBody>
    </w:docPart>
    <w:docPart>
      <w:docPartPr>
        <w:name w:val="0322B70743744B98B2A8432FA69881F9"/>
        <w:category>
          <w:name w:val="General"/>
          <w:gallery w:val="placeholder"/>
        </w:category>
        <w:types>
          <w:type w:val="bbPlcHdr"/>
        </w:types>
        <w:behaviors>
          <w:behavior w:val="content"/>
        </w:behaviors>
        <w:guid w:val="{7E73E69C-97BF-4ADC-A86E-B1A128AC916A}"/>
      </w:docPartPr>
      <w:docPartBody>
        <w:p w:rsidR="00B56EFB" w:rsidRDefault="00322A0C">
          <w:pPr>
            <w:pStyle w:val="0322B70743744B98B2A8432FA69881F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0C"/>
    <w:rsid w:val="00010ABD"/>
    <w:rsid w:val="00322A0C"/>
    <w:rsid w:val="0046415C"/>
    <w:rsid w:val="00634114"/>
    <w:rsid w:val="00871892"/>
    <w:rsid w:val="00907876"/>
    <w:rsid w:val="00B56EFB"/>
    <w:rsid w:val="00F3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31D46FAAFF924AD6BB64561F2FF8D3BD">
    <w:name w:val="31D46FAAFF924AD6BB64561F2FF8D3BD"/>
  </w:style>
  <w:style w:type="paragraph" w:customStyle="1" w:styleId="DD3E410F7EB64F9498BE50EB8CF67DC6">
    <w:name w:val="DD3E410F7EB64F9498BE50EB8CF67DC6"/>
  </w:style>
  <w:style w:type="paragraph" w:customStyle="1" w:styleId="40AD4E49C8A94254B5FFCE92B2FA49D7">
    <w:name w:val="40AD4E49C8A94254B5FFCE92B2FA49D7"/>
  </w:style>
  <w:style w:type="paragraph" w:customStyle="1" w:styleId="0322B70743744B98B2A8432FA69881F9">
    <w:name w:val="0322B70743744B98B2A8432FA69881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17D9F12-107D-42C3-8136-10751A002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report(2)</Template>
  <TotalTime>348</TotalTime>
  <Pages>6</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CAAM for Smart Energy</vt:lpstr>
    </vt:vector>
  </TitlesOfParts>
  <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CAAM for Smart Energy</dc:title>
  <dc:subject>Increment 2</dc:subject>
  <dc:creator>Laxman Dutt Degala</dc:creator>
  <cp:keywords>KDM – CS560</cp:keywords>
  <cp:lastModifiedBy>Laxman Dutt Degala</cp:lastModifiedBy>
  <cp:revision>263</cp:revision>
  <dcterms:created xsi:type="dcterms:W3CDTF">2014-03-11T14:12:00Z</dcterms:created>
  <dcterms:modified xsi:type="dcterms:W3CDTF">2014-04-02T04:32:00Z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