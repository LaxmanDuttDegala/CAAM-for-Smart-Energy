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2163EE" w:rsidRDefault="003806E6" w:rsidP="005D2F41">
          <w:pPr>
            <w:pStyle w:val="NoSpacing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BAF6D38" wp14:editId="33FDBC8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2F41" w:rsidRDefault="00BE434B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DD3E410F7EB64F9498BE50EB8CF67DC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2F41">
                                      <w:t>Laxman Dutt Degala</w:t>
                                    </w:r>
                                  </w:sdtContent>
                                </w:sdt>
                              </w:p>
                              <w:p w:rsidR="005D2F41" w:rsidRDefault="005D2F41">
                                <w:pPr>
                                  <w:pStyle w:val="ContactInfo"/>
                                </w:pPr>
                                <w:r>
                                  <w:t>Vishnu Gude</w:t>
                                </w:r>
                              </w:p>
                              <w:p w:rsidR="005D2F41" w:rsidRDefault="005D2F41">
                                <w:pPr>
                                  <w:pStyle w:val="ContactInfo"/>
                                </w:pPr>
                                <w:r>
                                  <w:t>Ayyappa</w:t>
                                </w:r>
                              </w:p>
                              <w:p w:rsidR="005D2F41" w:rsidRDefault="005D2F41">
                                <w:pPr>
                                  <w:pStyle w:val="ContactInfo"/>
                                </w:pPr>
                                <w:r>
                                  <w:t>Akhileshwar</w:t>
                                </w:r>
                              </w:p>
                              <w:p w:rsidR="00CA56C7" w:rsidRDefault="00CA56C7">
                                <w:pPr>
                                  <w:pStyle w:val="ContactInfo"/>
                                </w:pPr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40AD4E49C8A94254B5FFCE92B2FA49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2F41">
                                      <w:t>KDM – CS560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0322B70743744B98B2A8432FA69881F9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4-17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04C73">
                                      <w:t>April 17, 2014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AF6D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5D2F41" w:rsidRDefault="00BE434B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DD3E410F7EB64F9498BE50EB8CF67DC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D2F41">
                                <w:t>Laxman Dutt Degala</w:t>
                              </w:r>
                            </w:sdtContent>
                          </w:sdt>
                        </w:p>
                        <w:p w:rsidR="005D2F41" w:rsidRDefault="005D2F41">
                          <w:pPr>
                            <w:pStyle w:val="ContactInfo"/>
                          </w:pPr>
                          <w:r>
                            <w:t>Vishnu Gude</w:t>
                          </w:r>
                        </w:p>
                        <w:p w:rsidR="005D2F41" w:rsidRDefault="005D2F41">
                          <w:pPr>
                            <w:pStyle w:val="ContactInfo"/>
                          </w:pPr>
                          <w:r>
                            <w:t>Ayyappa</w:t>
                          </w:r>
                        </w:p>
                        <w:p w:rsidR="005D2F41" w:rsidRDefault="005D2F41">
                          <w:pPr>
                            <w:pStyle w:val="ContactInfo"/>
                          </w:pPr>
                          <w:r>
                            <w:t>Akhileshwar</w:t>
                          </w:r>
                        </w:p>
                        <w:p w:rsidR="00CA56C7" w:rsidRDefault="00CA56C7">
                          <w:pPr>
                            <w:pStyle w:val="ContactInfo"/>
                          </w:pPr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40AD4E49C8A94254B5FFCE92B2FA49D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5D2F41">
                                <w:t>KDM – CS560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0322B70743744B98B2A8432FA69881F9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4-1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04C73">
                                <w:t>April 17, 2014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71B96836" wp14:editId="70DFC49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A56C7" w:rsidRDefault="0091293C">
                                    <w:pPr>
                                      <w:pStyle w:val="Title"/>
                                    </w:pPr>
                                    <w:r>
                                      <w:t>CAAM for Smart Energy</w:t>
                                    </w:r>
                                  </w:p>
                                </w:sdtContent>
                              </w:sdt>
                              <w:p w:rsidR="00CA56C7" w:rsidRDefault="00BE434B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4C73">
                                      <w:t>Increment 3</w:t>
                                    </w:r>
                                  </w:sdtContent>
                                </w:sdt>
                                <w:r w:rsidR="00E04C73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B96836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A56C7" w:rsidRDefault="0091293C">
                              <w:pPr>
                                <w:pStyle w:val="Title"/>
                              </w:pPr>
                              <w:r>
                                <w:t>CAAM for Smart Energy</w:t>
                              </w:r>
                            </w:p>
                          </w:sdtContent>
                        </w:sdt>
                        <w:p w:rsidR="00CA56C7" w:rsidRDefault="00BE434B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04C73">
                                <w:t>Increment 3</w:t>
                              </w:r>
                            </w:sdtContent>
                          </w:sdt>
                          <w:r w:rsidR="00E04C73"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624D9BC4" wp14:editId="565D93F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Pr="00C64295" w:rsidRDefault="000346DA" w:rsidP="00C64295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Please find b</w:t>
      </w:r>
      <w:r w:rsidR="002F2594">
        <w:rPr>
          <w:b/>
          <w:sz w:val="24"/>
        </w:rPr>
        <w:t xml:space="preserve">elow our updates for </w:t>
      </w:r>
      <w:r w:rsidR="006410E0">
        <w:rPr>
          <w:b/>
          <w:sz w:val="24"/>
        </w:rPr>
        <w:t>Increment 3</w:t>
      </w:r>
      <w:r w:rsidR="00830A60">
        <w:rPr>
          <w:b/>
          <w:sz w:val="24"/>
        </w:rPr>
        <w:t>:</w:t>
      </w:r>
    </w:p>
    <w:p w:rsidR="0017575E" w:rsidRDefault="0017575E" w:rsidP="0056387D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Recap (Increments 1 and 2)</w:t>
      </w:r>
    </w:p>
    <w:p w:rsidR="0028581C" w:rsidRDefault="006E2146" w:rsidP="0056387D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Selection of most suitable model for the given data</w:t>
      </w:r>
    </w:p>
    <w:p w:rsidR="006410E0" w:rsidRDefault="006410E0" w:rsidP="0056387D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R source code for making the application real time</w:t>
      </w:r>
    </w:p>
    <w:p w:rsidR="006410E0" w:rsidRDefault="006410E0" w:rsidP="0056387D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Using Console application a</w:t>
      </w:r>
      <w:r w:rsidR="006E2146">
        <w:rPr>
          <w:sz w:val="24"/>
        </w:rPr>
        <w:t>nd visual studio for the real time processing</w:t>
      </w:r>
    </w:p>
    <w:p w:rsidR="006410E0" w:rsidRDefault="006410E0" w:rsidP="0056387D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Final steps</w:t>
      </w:r>
    </w:p>
    <w:p w:rsidR="0028581C" w:rsidRDefault="0028581C" w:rsidP="0028581C">
      <w:pPr>
        <w:pStyle w:val="NoSpacing"/>
        <w:rPr>
          <w:sz w:val="24"/>
        </w:rPr>
      </w:pPr>
    </w:p>
    <w:p w:rsidR="0028581C" w:rsidRDefault="00A02FAE" w:rsidP="00EA2182">
      <w:pPr>
        <w:pStyle w:val="NoSpacing"/>
        <w:numPr>
          <w:ilvl w:val="0"/>
          <w:numId w:val="10"/>
        </w:numPr>
        <w:rPr>
          <w:b/>
          <w:sz w:val="24"/>
        </w:rPr>
      </w:pPr>
      <w:r>
        <w:rPr>
          <w:b/>
          <w:sz w:val="24"/>
        </w:rPr>
        <w:t>Recap (Increments 1 and 2)</w:t>
      </w:r>
      <w:r w:rsidR="00EA2182" w:rsidRPr="009F1685">
        <w:rPr>
          <w:b/>
          <w:sz w:val="24"/>
        </w:rPr>
        <w:t>:</w:t>
      </w:r>
    </w:p>
    <w:p w:rsidR="00A61257" w:rsidRPr="009F1685" w:rsidRDefault="00A61257" w:rsidP="00A61257">
      <w:pPr>
        <w:pStyle w:val="NoSpacing"/>
        <w:ind w:left="720"/>
        <w:rPr>
          <w:b/>
          <w:sz w:val="24"/>
        </w:rPr>
      </w:pPr>
    </w:p>
    <w:p w:rsidR="00EA2182" w:rsidRDefault="00B76091" w:rsidP="00620FD6">
      <w:pPr>
        <w:pStyle w:val="NoSpacing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Data has 100000 records and 1350 attributes (Columns). </w:t>
      </w:r>
      <w:r w:rsidR="00EA2182">
        <w:rPr>
          <w:sz w:val="24"/>
        </w:rPr>
        <w:t xml:space="preserve">Decision on attributes has been made, </w:t>
      </w:r>
      <w:r>
        <w:rPr>
          <w:sz w:val="24"/>
        </w:rPr>
        <w:t xml:space="preserve">Out of 1350 </w:t>
      </w:r>
      <w:r w:rsidR="0089552C">
        <w:rPr>
          <w:sz w:val="24"/>
        </w:rPr>
        <w:t xml:space="preserve">attributes </w:t>
      </w:r>
      <w:r w:rsidR="00EA2182">
        <w:rPr>
          <w:sz w:val="24"/>
        </w:rPr>
        <w:t>we are considering 25 attributes which could decide the energy consumed by a household for a month and predicts the $ amount for the energy consumed.</w:t>
      </w:r>
    </w:p>
    <w:p w:rsidR="00A61257" w:rsidRDefault="00A61257" w:rsidP="00A61257">
      <w:pPr>
        <w:pStyle w:val="NoSpacing"/>
        <w:ind w:left="1080"/>
        <w:rPr>
          <w:sz w:val="24"/>
        </w:rPr>
      </w:pPr>
    </w:p>
    <w:p w:rsidR="00EA2182" w:rsidRDefault="00620FD6" w:rsidP="00620FD6">
      <w:pPr>
        <w:pStyle w:val="NoSpacing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Decision has </w:t>
      </w:r>
      <w:r w:rsidR="003F0FD5">
        <w:rPr>
          <w:sz w:val="24"/>
        </w:rPr>
        <w:t>been made to use R and Rattle (</w:t>
      </w:r>
      <w:r w:rsidRPr="00F14E54">
        <w:rPr>
          <w:b/>
          <w:sz w:val="24"/>
        </w:rPr>
        <w:t>R</w:t>
      </w:r>
      <w:r>
        <w:rPr>
          <w:sz w:val="24"/>
        </w:rPr>
        <w:t xml:space="preserve"> </w:t>
      </w:r>
      <w:r w:rsidRPr="00F14E54">
        <w:rPr>
          <w:b/>
          <w:sz w:val="24"/>
        </w:rPr>
        <w:t>A</w:t>
      </w:r>
      <w:r>
        <w:rPr>
          <w:sz w:val="24"/>
        </w:rPr>
        <w:t xml:space="preserve">nalytics </w:t>
      </w:r>
      <w:r w:rsidRPr="00F14E54">
        <w:rPr>
          <w:b/>
          <w:sz w:val="24"/>
        </w:rPr>
        <w:t>T</w:t>
      </w:r>
      <w:r>
        <w:rPr>
          <w:sz w:val="24"/>
        </w:rPr>
        <w:t xml:space="preserve">ool </w:t>
      </w:r>
      <w:r w:rsidRPr="00F14E54">
        <w:rPr>
          <w:b/>
          <w:sz w:val="24"/>
        </w:rPr>
        <w:t>T</w:t>
      </w:r>
      <w:r>
        <w:rPr>
          <w:sz w:val="24"/>
        </w:rPr>
        <w:t xml:space="preserve">o </w:t>
      </w:r>
      <w:r w:rsidRPr="00F14E54">
        <w:rPr>
          <w:b/>
          <w:sz w:val="24"/>
        </w:rPr>
        <w:t>L</w:t>
      </w:r>
      <w:r>
        <w:rPr>
          <w:sz w:val="24"/>
        </w:rPr>
        <w:t xml:space="preserve">earn </w:t>
      </w:r>
      <w:r w:rsidRPr="00F14E54">
        <w:rPr>
          <w:b/>
          <w:sz w:val="24"/>
        </w:rPr>
        <w:t>E</w:t>
      </w:r>
      <w:r>
        <w:rPr>
          <w:sz w:val="24"/>
        </w:rPr>
        <w:t>asily)</w:t>
      </w:r>
      <w:r w:rsidR="00F14E54">
        <w:rPr>
          <w:sz w:val="24"/>
        </w:rPr>
        <w:t>, which is a graphical Data Mining Application</w:t>
      </w:r>
      <w:r w:rsidR="00555DEE">
        <w:rPr>
          <w:sz w:val="24"/>
        </w:rPr>
        <w:t>.</w:t>
      </w:r>
    </w:p>
    <w:p w:rsidR="00A61257" w:rsidRDefault="00A61257" w:rsidP="00A61257">
      <w:pPr>
        <w:pStyle w:val="NoSpacing"/>
        <w:rPr>
          <w:sz w:val="24"/>
        </w:rPr>
      </w:pPr>
    </w:p>
    <w:p w:rsidR="0013489C" w:rsidRDefault="0013489C" w:rsidP="00620FD6">
      <w:pPr>
        <w:pStyle w:val="NoSpacing"/>
        <w:numPr>
          <w:ilvl w:val="0"/>
          <w:numId w:val="14"/>
        </w:numPr>
        <w:rPr>
          <w:sz w:val="24"/>
        </w:rPr>
      </w:pPr>
      <w:r>
        <w:rPr>
          <w:sz w:val="24"/>
        </w:rPr>
        <w:t>De</w:t>
      </w:r>
      <w:r w:rsidR="001956B9">
        <w:rPr>
          <w:sz w:val="24"/>
        </w:rPr>
        <w:t>scription about various patterns/visualizations (Boxplot, Histogram)</w:t>
      </w:r>
      <w:r>
        <w:rPr>
          <w:sz w:val="24"/>
        </w:rPr>
        <w:t xml:space="preserve"> has been provided.</w:t>
      </w:r>
    </w:p>
    <w:p w:rsidR="00A61257" w:rsidRDefault="00A61257" w:rsidP="00A61257">
      <w:pPr>
        <w:pStyle w:val="NoSpacing"/>
        <w:rPr>
          <w:sz w:val="24"/>
        </w:rPr>
      </w:pPr>
    </w:p>
    <w:p w:rsidR="00836806" w:rsidRPr="00836806" w:rsidRDefault="00836806" w:rsidP="00836806">
      <w:pPr>
        <w:pStyle w:val="NoSpacing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Different models have been created using various existing algorithms like Decision Tree, Random Forest, </w:t>
      </w:r>
      <w:r>
        <w:rPr>
          <w:sz w:val="24"/>
        </w:rPr>
        <w:t xml:space="preserve">Linear, and Neural Net. </w:t>
      </w:r>
    </w:p>
    <w:p w:rsidR="000D3342" w:rsidRDefault="000D3342" w:rsidP="000D3342">
      <w:pPr>
        <w:pStyle w:val="NoSpacing"/>
        <w:rPr>
          <w:sz w:val="24"/>
        </w:rPr>
      </w:pPr>
    </w:p>
    <w:p w:rsidR="006E2146" w:rsidRDefault="006E2146" w:rsidP="006E2146">
      <w:pPr>
        <w:pStyle w:val="NoSpacing"/>
        <w:numPr>
          <w:ilvl w:val="0"/>
          <w:numId w:val="10"/>
        </w:numPr>
        <w:rPr>
          <w:b/>
          <w:sz w:val="24"/>
        </w:rPr>
      </w:pPr>
      <w:r>
        <w:rPr>
          <w:b/>
          <w:sz w:val="24"/>
        </w:rPr>
        <w:t>Selection of most appropriate model for the given data:</w:t>
      </w:r>
    </w:p>
    <w:p w:rsidR="00856480" w:rsidRDefault="00856480" w:rsidP="00E96B78">
      <w:pPr>
        <w:pStyle w:val="NoSpacing"/>
        <w:ind w:left="720"/>
        <w:rPr>
          <w:sz w:val="24"/>
        </w:rPr>
      </w:pPr>
    </w:p>
    <w:p w:rsidR="00E96B78" w:rsidRDefault="006E2146" w:rsidP="00E96B78">
      <w:pPr>
        <w:pStyle w:val="NoSpacing"/>
        <w:ind w:left="720"/>
        <w:rPr>
          <w:sz w:val="24"/>
        </w:rPr>
      </w:pPr>
      <w:r w:rsidRPr="006E2146">
        <w:rPr>
          <w:sz w:val="24"/>
        </w:rPr>
        <w:t xml:space="preserve">Models </w:t>
      </w:r>
      <w:r>
        <w:rPr>
          <w:sz w:val="24"/>
        </w:rPr>
        <w:t xml:space="preserve">have been created using different existing algorithms like </w:t>
      </w:r>
      <w:r>
        <w:rPr>
          <w:sz w:val="24"/>
        </w:rPr>
        <w:t>Decision Tree, Random Forest, Linear, and Neural Net</w:t>
      </w:r>
      <w:r>
        <w:rPr>
          <w:sz w:val="24"/>
        </w:rPr>
        <w:t>. Score reports are generated for all these models</w:t>
      </w:r>
      <w:r w:rsidR="00E96B78">
        <w:rPr>
          <w:sz w:val="24"/>
        </w:rPr>
        <w:t xml:space="preserve"> and compared the target values of the Test/Train/validation data with the actual existing data. Model which gives the best result is selected for our data. Model that we figured out is Decision Tree model.</w:t>
      </w:r>
      <w:r w:rsidR="00CE1A13">
        <w:rPr>
          <w:sz w:val="24"/>
        </w:rPr>
        <w:t xml:space="preserve"> </w:t>
      </w:r>
    </w:p>
    <w:p w:rsidR="00CE1A13" w:rsidRDefault="00CE1A13" w:rsidP="00E96B78">
      <w:pPr>
        <w:pStyle w:val="NoSpacing"/>
        <w:ind w:left="720"/>
        <w:rPr>
          <w:sz w:val="24"/>
        </w:rPr>
      </w:pPr>
    </w:p>
    <w:p w:rsidR="00CE1A13" w:rsidRDefault="00CE1A13" w:rsidP="00E96B78">
      <w:pPr>
        <w:pStyle w:val="NoSpacing"/>
        <w:ind w:left="720"/>
        <w:rPr>
          <w:sz w:val="24"/>
        </w:rPr>
      </w:pPr>
      <w:r>
        <w:rPr>
          <w:sz w:val="24"/>
        </w:rPr>
        <w:t xml:space="preserve">Now that the model has been built, this has to be used for generating new predictions for the user inputs. </w:t>
      </w:r>
    </w:p>
    <w:p w:rsidR="008C6148" w:rsidRDefault="008C6148" w:rsidP="008C6148">
      <w:pPr>
        <w:pStyle w:val="NoSpacing"/>
        <w:rPr>
          <w:sz w:val="24"/>
        </w:rPr>
      </w:pPr>
    </w:p>
    <w:p w:rsidR="006109E7" w:rsidRDefault="00CE1A13" w:rsidP="00433466">
      <w:pPr>
        <w:pStyle w:val="NoSpacing"/>
        <w:numPr>
          <w:ilvl w:val="0"/>
          <w:numId w:val="10"/>
        </w:numPr>
        <w:rPr>
          <w:b/>
          <w:sz w:val="24"/>
        </w:rPr>
      </w:pPr>
      <w:r>
        <w:rPr>
          <w:b/>
          <w:sz w:val="24"/>
        </w:rPr>
        <w:t>Real time processing using Big data</w:t>
      </w:r>
      <w:r w:rsidR="00613641">
        <w:rPr>
          <w:b/>
          <w:sz w:val="24"/>
        </w:rPr>
        <w:t>:</w:t>
      </w:r>
    </w:p>
    <w:p w:rsidR="00FA51B3" w:rsidRDefault="00FA51B3" w:rsidP="00CE1A13">
      <w:pPr>
        <w:pStyle w:val="NoSpacing"/>
        <w:ind w:left="720"/>
        <w:rPr>
          <w:sz w:val="24"/>
        </w:rPr>
      </w:pPr>
    </w:p>
    <w:p w:rsidR="0057461D" w:rsidRDefault="00CE1A13" w:rsidP="00CE1A13">
      <w:pPr>
        <w:pStyle w:val="NoSpacing"/>
        <w:ind w:left="720"/>
        <w:rPr>
          <w:sz w:val="24"/>
        </w:rPr>
      </w:pPr>
      <w:r w:rsidRPr="00CE1A13">
        <w:rPr>
          <w:sz w:val="24"/>
        </w:rPr>
        <w:t>As</w:t>
      </w:r>
      <w:r>
        <w:rPr>
          <w:sz w:val="24"/>
        </w:rPr>
        <w:t xml:space="preserve"> we already know, we use Hadoop/Mahout for processing big data; as a Batch process. Thus, we would need a database to store the results from Mahout, a statistical analytics tool for Big Data. </w:t>
      </w:r>
    </w:p>
    <w:p w:rsidR="0057461D" w:rsidRDefault="0057461D" w:rsidP="00CE1A13">
      <w:pPr>
        <w:pStyle w:val="NoSpacing"/>
        <w:ind w:left="720"/>
        <w:rPr>
          <w:sz w:val="24"/>
        </w:rPr>
      </w:pPr>
    </w:p>
    <w:p w:rsidR="00856480" w:rsidRDefault="00856480" w:rsidP="00CE1A13">
      <w:pPr>
        <w:pStyle w:val="NoSpacing"/>
        <w:ind w:left="720"/>
        <w:rPr>
          <w:sz w:val="24"/>
        </w:rPr>
      </w:pPr>
    </w:p>
    <w:p w:rsidR="00CE1A13" w:rsidRDefault="00CE1A13" w:rsidP="00CE1A13">
      <w:pPr>
        <w:pStyle w:val="NoSpacing"/>
        <w:ind w:left="720"/>
        <w:rPr>
          <w:sz w:val="24"/>
        </w:rPr>
      </w:pPr>
      <w:r>
        <w:rPr>
          <w:sz w:val="24"/>
        </w:rPr>
        <w:lastRenderedPageBreak/>
        <w:t xml:space="preserve">In our case, we have SOLR or HBase wherein we store the results and later retrieve data from the same. This is not a real time processing directly from the user inputs. Even if we try to run it in real time scenarios, user has to wait for indefinite time to get his results. </w:t>
      </w:r>
    </w:p>
    <w:p w:rsidR="00CE1A13" w:rsidRDefault="00CE1A13" w:rsidP="00CE1A13">
      <w:pPr>
        <w:pStyle w:val="NoSpacing"/>
        <w:ind w:left="720"/>
        <w:rPr>
          <w:sz w:val="24"/>
        </w:rPr>
      </w:pPr>
    </w:p>
    <w:p w:rsidR="00CE1A13" w:rsidRDefault="00CE1A13" w:rsidP="00CE1A13">
      <w:pPr>
        <w:pStyle w:val="NoSpacing"/>
        <w:ind w:left="720"/>
        <w:rPr>
          <w:sz w:val="24"/>
        </w:rPr>
      </w:pPr>
      <w:r>
        <w:rPr>
          <w:sz w:val="24"/>
        </w:rPr>
        <w:t xml:space="preserve">Thus, we planned to use R script in order to make it real time. </w:t>
      </w:r>
      <w:r w:rsidR="00EB43F9">
        <w:rPr>
          <w:sz w:val="24"/>
        </w:rPr>
        <w:t>Visual basic (c#</w:t>
      </w:r>
      <w:r>
        <w:rPr>
          <w:sz w:val="24"/>
        </w:rPr>
        <w:t>) suppor</w:t>
      </w:r>
      <w:r w:rsidR="00686634">
        <w:rPr>
          <w:sz w:val="24"/>
        </w:rPr>
        <w:t>ts R script, by just importing</w:t>
      </w:r>
      <w:r>
        <w:rPr>
          <w:sz w:val="24"/>
        </w:rPr>
        <w:t xml:space="preserve"> R related package and a few lines of R coding</w:t>
      </w:r>
      <w:r w:rsidR="00686634">
        <w:rPr>
          <w:sz w:val="24"/>
        </w:rPr>
        <w:t xml:space="preserve"> based on the data that we have</w:t>
      </w:r>
      <w:r>
        <w:rPr>
          <w:sz w:val="24"/>
        </w:rPr>
        <w:t xml:space="preserve">. </w:t>
      </w:r>
    </w:p>
    <w:p w:rsidR="00FA51B3" w:rsidRDefault="00FA51B3" w:rsidP="00B35EC6">
      <w:pPr>
        <w:pStyle w:val="NoSpacing"/>
        <w:ind w:left="720"/>
        <w:rPr>
          <w:b/>
          <w:sz w:val="24"/>
        </w:rPr>
      </w:pPr>
    </w:p>
    <w:p w:rsidR="001F6A2E" w:rsidRDefault="001F6A2E" w:rsidP="00B35EC6">
      <w:pPr>
        <w:pStyle w:val="NoSpacing"/>
        <w:ind w:left="720"/>
        <w:rPr>
          <w:b/>
          <w:sz w:val="24"/>
        </w:rPr>
      </w:pPr>
      <w:r w:rsidRPr="0089202B">
        <w:rPr>
          <w:b/>
          <w:sz w:val="24"/>
        </w:rPr>
        <w:t xml:space="preserve">R source code for real time processing – </w:t>
      </w:r>
    </w:p>
    <w:p w:rsidR="006B5397" w:rsidRPr="0089202B" w:rsidRDefault="006B5397" w:rsidP="00B35EC6">
      <w:pPr>
        <w:pStyle w:val="NoSpacing"/>
        <w:ind w:left="720"/>
        <w:rPr>
          <w:b/>
          <w:sz w:val="24"/>
        </w:rPr>
      </w:pPr>
    </w:p>
    <w:p w:rsidR="00CE1A13" w:rsidRDefault="00CE1A13" w:rsidP="006B5397">
      <w:pPr>
        <w:pStyle w:val="NoSpacing"/>
        <w:ind w:left="720"/>
        <w:rPr>
          <w:sz w:val="24"/>
        </w:rPr>
      </w:pPr>
      <w:r>
        <w:rPr>
          <w:sz w:val="24"/>
        </w:rPr>
        <w:t>Steps require</w:t>
      </w:r>
      <w:r w:rsidR="006B5397">
        <w:rPr>
          <w:sz w:val="24"/>
        </w:rPr>
        <w:t>d for the real time processing:</w:t>
      </w:r>
    </w:p>
    <w:p w:rsidR="00906ABA" w:rsidRDefault="00906ABA" w:rsidP="00906ABA">
      <w:pPr>
        <w:pStyle w:val="NoSpacing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Once the model is created using Rattle, </w:t>
      </w:r>
      <w:r w:rsidR="00C86AC1">
        <w:rPr>
          <w:sz w:val="24"/>
        </w:rPr>
        <w:t xml:space="preserve">all the R specific code can be found in the log. </w:t>
      </w:r>
    </w:p>
    <w:p w:rsidR="00C86AC1" w:rsidRDefault="00C86AC1" w:rsidP="00906ABA">
      <w:pPr>
        <w:pStyle w:val="NoSpacing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Take </w:t>
      </w:r>
      <w:r w:rsidR="00F32687">
        <w:rPr>
          <w:sz w:val="24"/>
        </w:rPr>
        <w:t>the code and create</w:t>
      </w:r>
      <w:r>
        <w:rPr>
          <w:sz w:val="24"/>
        </w:rPr>
        <w:t xml:space="preserve"> .R script </w:t>
      </w:r>
      <w:r w:rsidR="00F32687">
        <w:rPr>
          <w:sz w:val="24"/>
        </w:rPr>
        <w:t xml:space="preserve">file </w:t>
      </w:r>
      <w:r>
        <w:rPr>
          <w:sz w:val="24"/>
        </w:rPr>
        <w:t xml:space="preserve">with some </w:t>
      </w:r>
      <w:r w:rsidR="008B6EEF">
        <w:rPr>
          <w:sz w:val="24"/>
        </w:rPr>
        <w:t xml:space="preserve">additional </w:t>
      </w:r>
      <w:r w:rsidR="00A04868">
        <w:rPr>
          <w:sz w:val="24"/>
        </w:rPr>
        <w:t xml:space="preserve">code </w:t>
      </w:r>
      <w:r>
        <w:rPr>
          <w:sz w:val="24"/>
        </w:rPr>
        <w:t>changes</w:t>
      </w:r>
      <w:r w:rsidR="00A04868">
        <w:rPr>
          <w:sz w:val="24"/>
        </w:rPr>
        <w:t xml:space="preserve"> to customize the model for real time processing</w:t>
      </w:r>
      <w:r>
        <w:rPr>
          <w:sz w:val="24"/>
        </w:rPr>
        <w:t xml:space="preserve">. </w:t>
      </w:r>
    </w:p>
    <w:p w:rsidR="001448E7" w:rsidRDefault="001448E7" w:rsidP="001448E7">
      <w:pPr>
        <w:pStyle w:val="NoSpacing"/>
        <w:ind w:left="720"/>
        <w:rPr>
          <w:sz w:val="24"/>
        </w:rPr>
      </w:pPr>
    </w:p>
    <w:p w:rsidR="00B35EC6" w:rsidRPr="00B702F0" w:rsidRDefault="00B35EC6" w:rsidP="00B35EC6">
      <w:pPr>
        <w:pStyle w:val="NoSpacing"/>
        <w:ind w:left="720"/>
        <w:rPr>
          <w:b/>
          <w:sz w:val="24"/>
        </w:rPr>
      </w:pPr>
      <w:r w:rsidRPr="00B702F0">
        <w:rPr>
          <w:b/>
          <w:sz w:val="24"/>
        </w:rPr>
        <w:t xml:space="preserve">Constraint &amp; Resolution: </w:t>
      </w:r>
    </w:p>
    <w:p w:rsidR="00C20FEC" w:rsidRDefault="00C20FEC" w:rsidP="00B35EC6">
      <w:pPr>
        <w:pStyle w:val="NoSpacing"/>
        <w:ind w:left="720"/>
        <w:rPr>
          <w:sz w:val="24"/>
        </w:rPr>
      </w:pPr>
    </w:p>
    <w:p w:rsidR="00B35EC6" w:rsidRDefault="00B35EC6" w:rsidP="00B35EC6">
      <w:pPr>
        <w:pStyle w:val="NoSpacing"/>
        <w:ind w:left="720"/>
        <w:rPr>
          <w:sz w:val="24"/>
        </w:rPr>
      </w:pPr>
      <w:r>
        <w:rPr>
          <w:sz w:val="24"/>
        </w:rPr>
        <w:t>Main constraint when huge data is involved or when predictions are involved is that it might take indefinite time to process the request, thus application could even hang-up.</w:t>
      </w:r>
    </w:p>
    <w:p w:rsidR="00B35EC6" w:rsidRDefault="00B35EC6" w:rsidP="00B35EC6">
      <w:pPr>
        <w:pStyle w:val="NoSpacing"/>
        <w:ind w:left="720"/>
        <w:rPr>
          <w:sz w:val="24"/>
        </w:rPr>
      </w:pPr>
    </w:p>
    <w:p w:rsidR="00B35EC6" w:rsidRDefault="00B35EC6" w:rsidP="00B35EC6">
      <w:pPr>
        <w:pStyle w:val="NoSpacing"/>
        <w:ind w:left="720"/>
        <w:rPr>
          <w:sz w:val="24"/>
        </w:rPr>
      </w:pPr>
      <w:r>
        <w:rPr>
          <w:sz w:val="24"/>
        </w:rPr>
        <w:t>But when used R-script for running the model whenever user inputs some data, It takes seconds to run the model and help user in prediction based on variety of inputs that user types.</w:t>
      </w:r>
    </w:p>
    <w:p w:rsidR="00B35EC6" w:rsidRDefault="00B35EC6" w:rsidP="00B35EC6">
      <w:pPr>
        <w:pStyle w:val="NoSpacing"/>
        <w:ind w:left="720"/>
        <w:rPr>
          <w:sz w:val="24"/>
        </w:rPr>
      </w:pPr>
    </w:p>
    <w:p w:rsidR="00B35EC6" w:rsidRDefault="00B35EC6" w:rsidP="00B35EC6">
      <w:pPr>
        <w:pStyle w:val="NoSpacing"/>
        <w:ind w:left="720"/>
        <w:rPr>
          <w:sz w:val="24"/>
        </w:rPr>
      </w:pPr>
      <w:r>
        <w:rPr>
          <w:sz w:val="24"/>
        </w:rPr>
        <w:t>Also, the input is not confined to limited values, this enables the application to run for variety of inputs from the user.</w:t>
      </w:r>
    </w:p>
    <w:p w:rsidR="00B35EC6" w:rsidRDefault="00B35EC6" w:rsidP="001448E7">
      <w:pPr>
        <w:pStyle w:val="NoSpacing"/>
        <w:ind w:left="720"/>
        <w:rPr>
          <w:sz w:val="24"/>
        </w:rPr>
      </w:pPr>
    </w:p>
    <w:p w:rsidR="001448E7" w:rsidRDefault="001448E7" w:rsidP="00CF60B3">
      <w:pPr>
        <w:pStyle w:val="NoSpacing"/>
        <w:numPr>
          <w:ilvl w:val="0"/>
          <w:numId w:val="10"/>
        </w:numPr>
        <w:rPr>
          <w:b/>
          <w:sz w:val="24"/>
        </w:rPr>
      </w:pPr>
      <w:r w:rsidRPr="00EB5845">
        <w:rPr>
          <w:b/>
          <w:sz w:val="24"/>
        </w:rPr>
        <w:t>Console Application:</w:t>
      </w:r>
    </w:p>
    <w:p w:rsidR="00DE2618" w:rsidRPr="00EB5845" w:rsidRDefault="00DE2618" w:rsidP="00DE2618">
      <w:pPr>
        <w:pStyle w:val="NoSpacing"/>
        <w:ind w:left="720"/>
        <w:rPr>
          <w:b/>
          <w:sz w:val="24"/>
        </w:rPr>
      </w:pPr>
    </w:p>
    <w:p w:rsidR="00EB5845" w:rsidRDefault="00B3387D" w:rsidP="00EB5845">
      <w:pPr>
        <w:pStyle w:val="NoSpacing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Create a Console application in C# to generate .exe file which would run the R script dynamically whenever the user inputs the details on UI of the application. </w:t>
      </w:r>
    </w:p>
    <w:p w:rsidR="004E28D0" w:rsidRPr="00EB5845" w:rsidRDefault="004E28D0" w:rsidP="004E28D0">
      <w:pPr>
        <w:pStyle w:val="NoSpacing"/>
        <w:ind w:left="1080"/>
        <w:rPr>
          <w:sz w:val="24"/>
        </w:rPr>
      </w:pPr>
    </w:p>
    <w:p w:rsidR="00B3387D" w:rsidRDefault="00844978" w:rsidP="00906ABA">
      <w:pPr>
        <w:pStyle w:val="NoSpacing"/>
        <w:numPr>
          <w:ilvl w:val="0"/>
          <w:numId w:val="22"/>
        </w:numPr>
        <w:rPr>
          <w:sz w:val="24"/>
        </w:rPr>
      </w:pPr>
      <w:r>
        <w:rPr>
          <w:sz w:val="24"/>
        </w:rPr>
        <w:t>Whenever user types input, it</w:t>
      </w:r>
      <w:r w:rsidR="000E109F">
        <w:rPr>
          <w:sz w:val="24"/>
        </w:rPr>
        <w:t>’</w:t>
      </w:r>
      <w:r>
        <w:rPr>
          <w:sz w:val="24"/>
        </w:rPr>
        <w:t>s dynamically loaded and the model that we created using rattle/R, is run for the input. This can also be assumed as the validation data. Instead of the validation data that we give while checking/testing the accuracy of the model, we would give a single record of data based on the user in</w:t>
      </w:r>
      <w:r w:rsidR="00373611">
        <w:rPr>
          <w:sz w:val="24"/>
        </w:rPr>
        <w:t xml:space="preserve">put. This makes </w:t>
      </w:r>
      <w:r>
        <w:rPr>
          <w:sz w:val="24"/>
        </w:rPr>
        <w:t xml:space="preserve">a real time application. </w:t>
      </w:r>
    </w:p>
    <w:p w:rsidR="00CE1A13" w:rsidRDefault="00CE1A13" w:rsidP="00CE1A13">
      <w:pPr>
        <w:pStyle w:val="NoSpacing"/>
        <w:ind w:left="720"/>
        <w:rPr>
          <w:sz w:val="24"/>
        </w:rPr>
      </w:pPr>
      <w:r>
        <w:rPr>
          <w:sz w:val="24"/>
        </w:rPr>
        <w:t xml:space="preserve"> </w:t>
      </w:r>
      <w:r w:rsidRPr="00CE1A13">
        <w:rPr>
          <w:sz w:val="24"/>
        </w:rPr>
        <w:t xml:space="preserve"> </w:t>
      </w:r>
    </w:p>
    <w:p w:rsidR="000E109F" w:rsidRDefault="000E109F" w:rsidP="00CE1A13">
      <w:pPr>
        <w:pStyle w:val="NoSpacing"/>
        <w:ind w:left="720"/>
        <w:rPr>
          <w:sz w:val="24"/>
        </w:rPr>
      </w:pPr>
      <w:r>
        <w:rPr>
          <w:sz w:val="24"/>
        </w:rPr>
        <w:lastRenderedPageBreak/>
        <w:t xml:space="preserve">Please find the attached </w:t>
      </w:r>
      <w:r w:rsidR="00914082">
        <w:rPr>
          <w:sz w:val="24"/>
        </w:rPr>
        <w:t>R-</w:t>
      </w:r>
      <w:r w:rsidR="00E32E0A">
        <w:rPr>
          <w:sz w:val="24"/>
        </w:rPr>
        <w:t>script in G</w:t>
      </w:r>
      <w:r>
        <w:rPr>
          <w:sz w:val="24"/>
        </w:rPr>
        <w:t>ithub.</w:t>
      </w:r>
    </w:p>
    <w:p w:rsidR="0021220A" w:rsidRDefault="0021220A" w:rsidP="00FD10D1">
      <w:pPr>
        <w:pStyle w:val="NoSpacing"/>
        <w:rPr>
          <w:sz w:val="24"/>
        </w:rPr>
      </w:pPr>
      <w:bookmarkStart w:id="5" w:name="_GoBack"/>
      <w:bookmarkEnd w:id="5"/>
    </w:p>
    <w:p w:rsidR="004A60D5" w:rsidRPr="00140391" w:rsidRDefault="000930E7" w:rsidP="00140391">
      <w:pPr>
        <w:pStyle w:val="NoSpacing"/>
        <w:numPr>
          <w:ilvl w:val="0"/>
          <w:numId w:val="10"/>
        </w:numPr>
        <w:rPr>
          <w:b/>
          <w:sz w:val="24"/>
        </w:rPr>
      </w:pPr>
      <w:r w:rsidRPr="000930E7">
        <w:rPr>
          <w:b/>
          <w:sz w:val="24"/>
        </w:rPr>
        <w:t>Final steps:</w:t>
      </w:r>
    </w:p>
    <w:p w:rsidR="00C20FEC" w:rsidRDefault="00C20FEC" w:rsidP="00CE1A13">
      <w:pPr>
        <w:pStyle w:val="NoSpacing"/>
        <w:ind w:left="720"/>
        <w:rPr>
          <w:sz w:val="24"/>
        </w:rPr>
      </w:pPr>
    </w:p>
    <w:p w:rsidR="000930E7" w:rsidRDefault="004A60D5" w:rsidP="00CE1A13">
      <w:pPr>
        <w:pStyle w:val="NoSpacing"/>
        <w:ind w:left="720"/>
        <w:rPr>
          <w:sz w:val="24"/>
        </w:rPr>
      </w:pPr>
      <w:r>
        <w:rPr>
          <w:sz w:val="24"/>
        </w:rPr>
        <w:t xml:space="preserve">With some more changes to be done for the console application, </w:t>
      </w:r>
      <w:r w:rsidR="00837668">
        <w:rPr>
          <w:sz w:val="24"/>
        </w:rPr>
        <w:t>w</w:t>
      </w:r>
      <w:r>
        <w:rPr>
          <w:sz w:val="24"/>
        </w:rPr>
        <w:t>e are left with</w:t>
      </w:r>
      <w:r w:rsidR="000930E7">
        <w:rPr>
          <w:sz w:val="24"/>
        </w:rPr>
        <w:t xml:space="preserve"> creating </w:t>
      </w:r>
      <w:r w:rsidR="00925896">
        <w:rPr>
          <w:sz w:val="24"/>
        </w:rPr>
        <w:t>a f</w:t>
      </w:r>
      <w:r w:rsidR="000930E7">
        <w:rPr>
          <w:sz w:val="24"/>
        </w:rPr>
        <w:t xml:space="preserve">ront end </w:t>
      </w:r>
      <w:r w:rsidR="00397182">
        <w:rPr>
          <w:sz w:val="24"/>
        </w:rPr>
        <w:t>(User Interface)</w:t>
      </w:r>
      <w:r w:rsidR="00F908F3">
        <w:rPr>
          <w:sz w:val="24"/>
        </w:rPr>
        <w:t xml:space="preserve"> for the application. </w:t>
      </w:r>
      <w:r w:rsidR="00397182">
        <w:rPr>
          <w:sz w:val="24"/>
        </w:rPr>
        <w:t xml:space="preserve"> </w:t>
      </w:r>
    </w:p>
    <w:p w:rsidR="00527C58" w:rsidRDefault="00527C58" w:rsidP="00CE1A13">
      <w:pPr>
        <w:pStyle w:val="NoSpacing"/>
        <w:ind w:left="720"/>
        <w:rPr>
          <w:sz w:val="24"/>
        </w:rPr>
      </w:pPr>
    </w:p>
    <w:p w:rsidR="00527C58" w:rsidRDefault="00527C58" w:rsidP="00CE1A13">
      <w:pPr>
        <w:pStyle w:val="NoSpacing"/>
        <w:ind w:left="720"/>
        <w:rPr>
          <w:sz w:val="24"/>
        </w:rPr>
      </w:pPr>
      <w:r>
        <w:rPr>
          <w:sz w:val="24"/>
        </w:rPr>
        <w:t xml:space="preserve">There is also a plan to insert </w:t>
      </w:r>
      <w:r w:rsidR="001B43D5">
        <w:rPr>
          <w:sz w:val="24"/>
        </w:rPr>
        <w:t>the Histograms, Box plots in our application to make it user friendly.</w:t>
      </w:r>
      <w:r w:rsidR="00002E82">
        <w:rPr>
          <w:sz w:val="24"/>
        </w:rPr>
        <w:t xml:space="preserve"> Our thought is that a visual picture can give a clear picture to the user.</w:t>
      </w:r>
    </w:p>
    <w:p w:rsidR="007D6FB0" w:rsidRDefault="007D6FB0" w:rsidP="00CE1A13">
      <w:pPr>
        <w:pStyle w:val="NoSpacing"/>
        <w:ind w:left="720"/>
        <w:rPr>
          <w:sz w:val="24"/>
        </w:rPr>
      </w:pPr>
    </w:p>
    <w:p w:rsidR="007D6FB0" w:rsidRDefault="007D6FB0" w:rsidP="00CE1A13">
      <w:pPr>
        <w:pStyle w:val="NoSpacing"/>
        <w:ind w:left="720"/>
        <w:rPr>
          <w:sz w:val="24"/>
        </w:rPr>
      </w:pPr>
      <w:r>
        <w:rPr>
          <w:sz w:val="24"/>
        </w:rPr>
        <w:t>This should be done in a couple of days.</w:t>
      </w:r>
      <w:r w:rsidR="00CF60B3">
        <w:rPr>
          <w:sz w:val="24"/>
        </w:rPr>
        <w:t xml:space="preserve"> </w:t>
      </w:r>
    </w:p>
    <w:p w:rsidR="00037C2A" w:rsidRDefault="00037C2A" w:rsidP="00E51F73">
      <w:pPr>
        <w:pStyle w:val="NoSpacing"/>
        <w:rPr>
          <w:sz w:val="24"/>
        </w:rPr>
      </w:pPr>
    </w:p>
    <w:sectPr w:rsidR="00037C2A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34B" w:rsidRDefault="00BE434B">
      <w:pPr>
        <w:spacing w:before="0" w:after="0" w:line="240" w:lineRule="auto"/>
      </w:pPr>
      <w:r>
        <w:separator/>
      </w:r>
    </w:p>
  </w:endnote>
  <w:endnote w:type="continuationSeparator" w:id="0">
    <w:p w:rsidR="00BE434B" w:rsidRDefault="00BE43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6C7" w:rsidRDefault="00CA56C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D10D1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34B" w:rsidRDefault="00BE434B">
      <w:pPr>
        <w:spacing w:before="0" w:after="0" w:line="240" w:lineRule="auto"/>
      </w:pPr>
      <w:r>
        <w:separator/>
      </w:r>
    </w:p>
  </w:footnote>
  <w:footnote w:type="continuationSeparator" w:id="0">
    <w:p w:rsidR="00BE434B" w:rsidRDefault="00BE434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215027AE"/>
    <w:multiLevelType w:val="hybridMultilevel"/>
    <w:tmpl w:val="C3EA963A"/>
    <w:lvl w:ilvl="0" w:tplc="E9DAE7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CD4948"/>
    <w:multiLevelType w:val="hybridMultilevel"/>
    <w:tmpl w:val="D7DCB2EA"/>
    <w:lvl w:ilvl="0" w:tplc="3DDA438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ED5B47"/>
    <w:multiLevelType w:val="hybridMultilevel"/>
    <w:tmpl w:val="6BF03460"/>
    <w:lvl w:ilvl="0" w:tplc="899A6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044EDD"/>
    <w:multiLevelType w:val="hybridMultilevel"/>
    <w:tmpl w:val="04220522"/>
    <w:lvl w:ilvl="0" w:tplc="2684FB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2E065C"/>
    <w:multiLevelType w:val="hybridMultilevel"/>
    <w:tmpl w:val="72443C78"/>
    <w:lvl w:ilvl="0" w:tplc="090C52D0">
      <w:start w:val="2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D5A1E"/>
    <w:multiLevelType w:val="hybridMultilevel"/>
    <w:tmpl w:val="9F3EB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35746B"/>
    <w:multiLevelType w:val="hybridMultilevel"/>
    <w:tmpl w:val="36523E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4723B6"/>
    <w:multiLevelType w:val="hybridMultilevel"/>
    <w:tmpl w:val="D7AEA71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A860AF"/>
    <w:multiLevelType w:val="hybridMultilevel"/>
    <w:tmpl w:val="CA7472C0"/>
    <w:lvl w:ilvl="0" w:tplc="56B6FE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3521A0"/>
    <w:multiLevelType w:val="hybridMultilevel"/>
    <w:tmpl w:val="A4DAA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5F4016"/>
    <w:multiLevelType w:val="hybridMultilevel"/>
    <w:tmpl w:val="F648D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8F4104"/>
    <w:multiLevelType w:val="hybridMultilevel"/>
    <w:tmpl w:val="F8FA17DC"/>
    <w:lvl w:ilvl="0" w:tplc="ACBC45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36C728F"/>
    <w:multiLevelType w:val="hybridMultilevel"/>
    <w:tmpl w:val="D660C9C4"/>
    <w:lvl w:ilvl="0" w:tplc="A5403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D83054"/>
    <w:multiLevelType w:val="hybridMultilevel"/>
    <w:tmpl w:val="34728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1A0EBF"/>
    <w:multiLevelType w:val="hybridMultilevel"/>
    <w:tmpl w:val="F04A06F6"/>
    <w:lvl w:ilvl="0" w:tplc="78B419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AE12A5"/>
    <w:multiLevelType w:val="hybridMultilevel"/>
    <w:tmpl w:val="901281D4"/>
    <w:lvl w:ilvl="0" w:tplc="D748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1"/>
  </w:num>
  <w:num w:numId="8">
    <w:abstractNumId w:val="7"/>
  </w:num>
  <w:num w:numId="9">
    <w:abstractNumId w:val="16"/>
  </w:num>
  <w:num w:numId="10">
    <w:abstractNumId w:val="12"/>
  </w:num>
  <w:num w:numId="11">
    <w:abstractNumId w:val="17"/>
  </w:num>
  <w:num w:numId="12">
    <w:abstractNumId w:val="4"/>
  </w:num>
  <w:num w:numId="13">
    <w:abstractNumId w:val="15"/>
  </w:num>
  <w:num w:numId="14">
    <w:abstractNumId w:val="10"/>
  </w:num>
  <w:num w:numId="15">
    <w:abstractNumId w:val="3"/>
  </w:num>
  <w:num w:numId="16">
    <w:abstractNumId w:val="2"/>
  </w:num>
  <w:num w:numId="17">
    <w:abstractNumId w:val="8"/>
  </w:num>
  <w:num w:numId="18">
    <w:abstractNumId w:val="14"/>
  </w:num>
  <w:num w:numId="19">
    <w:abstractNumId w:val="13"/>
  </w:num>
  <w:num w:numId="20">
    <w:abstractNumId w:val="6"/>
  </w:num>
  <w:num w:numId="21">
    <w:abstractNumId w:val="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41"/>
    <w:rsid w:val="00002E82"/>
    <w:rsid w:val="00013079"/>
    <w:rsid w:val="000144AF"/>
    <w:rsid w:val="000339A5"/>
    <w:rsid w:val="000346DA"/>
    <w:rsid w:val="00035F96"/>
    <w:rsid w:val="00037C2A"/>
    <w:rsid w:val="000525D8"/>
    <w:rsid w:val="000544EC"/>
    <w:rsid w:val="00056AA8"/>
    <w:rsid w:val="00063086"/>
    <w:rsid w:val="000634CD"/>
    <w:rsid w:val="00073B57"/>
    <w:rsid w:val="0007554A"/>
    <w:rsid w:val="000819B1"/>
    <w:rsid w:val="00083C69"/>
    <w:rsid w:val="000855A5"/>
    <w:rsid w:val="000930E7"/>
    <w:rsid w:val="00093906"/>
    <w:rsid w:val="000A16A9"/>
    <w:rsid w:val="000A6F87"/>
    <w:rsid w:val="000A7DF4"/>
    <w:rsid w:val="000C6ADC"/>
    <w:rsid w:val="000C7BDD"/>
    <w:rsid w:val="000D0424"/>
    <w:rsid w:val="000D3342"/>
    <w:rsid w:val="000E109F"/>
    <w:rsid w:val="001137F3"/>
    <w:rsid w:val="0011386D"/>
    <w:rsid w:val="00114C8A"/>
    <w:rsid w:val="00120F2F"/>
    <w:rsid w:val="0012695C"/>
    <w:rsid w:val="0013489C"/>
    <w:rsid w:val="00135EFD"/>
    <w:rsid w:val="00140391"/>
    <w:rsid w:val="001448E7"/>
    <w:rsid w:val="00145614"/>
    <w:rsid w:val="00151ACF"/>
    <w:rsid w:val="00161572"/>
    <w:rsid w:val="0016281F"/>
    <w:rsid w:val="0016329D"/>
    <w:rsid w:val="00166FA9"/>
    <w:rsid w:val="00174A03"/>
    <w:rsid w:val="0017575E"/>
    <w:rsid w:val="00175EE5"/>
    <w:rsid w:val="00180F89"/>
    <w:rsid w:val="00190A64"/>
    <w:rsid w:val="001956B9"/>
    <w:rsid w:val="00196814"/>
    <w:rsid w:val="001A1B25"/>
    <w:rsid w:val="001B2A5E"/>
    <w:rsid w:val="001B328F"/>
    <w:rsid w:val="001B43D5"/>
    <w:rsid w:val="001C02AE"/>
    <w:rsid w:val="001C1754"/>
    <w:rsid w:val="001D00F5"/>
    <w:rsid w:val="001E2991"/>
    <w:rsid w:val="001E6994"/>
    <w:rsid w:val="001F16FF"/>
    <w:rsid w:val="001F6A2E"/>
    <w:rsid w:val="002057D2"/>
    <w:rsid w:val="00207070"/>
    <w:rsid w:val="0021220A"/>
    <w:rsid w:val="002163EE"/>
    <w:rsid w:val="00226B05"/>
    <w:rsid w:val="00232038"/>
    <w:rsid w:val="002475AA"/>
    <w:rsid w:val="0025033A"/>
    <w:rsid w:val="00255738"/>
    <w:rsid w:val="00272E4D"/>
    <w:rsid w:val="00283264"/>
    <w:rsid w:val="0028581C"/>
    <w:rsid w:val="00285FEE"/>
    <w:rsid w:val="00292805"/>
    <w:rsid w:val="002A274C"/>
    <w:rsid w:val="002A33D0"/>
    <w:rsid w:val="002B3C57"/>
    <w:rsid w:val="002C06FA"/>
    <w:rsid w:val="002D5F98"/>
    <w:rsid w:val="002F2594"/>
    <w:rsid w:val="003043E4"/>
    <w:rsid w:val="003047D2"/>
    <w:rsid w:val="003059C8"/>
    <w:rsid w:val="00305B26"/>
    <w:rsid w:val="00310B3C"/>
    <w:rsid w:val="003240D9"/>
    <w:rsid w:val="003245B3"/>
    <w:rsid w:val="00324A0B"/>
    <w:rsid w:val="0032583D"/>
    <w:rsid w:val="00325E1D"/>
    <w:rsid w:val="00337CAC"/>
    <w:rsid w:val="00340A87"/>
    <w:rsid w:val="00343075"/>
    <w:rsid w:val="00347C5D"/>
    <w:rsid w:val="0035419D"/>
    <w:rsid w:val="00371151"/>
    <w:rsid w:val="0037230A"/>
    <w:rsid w:val="00372F00"/>
    <w:rsid w:val="00373273"/>
    <w:rsid w:val="00373611"/>
    <w:rsid w:val="0037492D"/>
    <w:rsid w:val="003778CE"/>
    <w:rsid w:val="003806E6"/>
    <w:rsid w:val="00383730"/>
    <w:rsid w:val="003851B9"/>
    <w:rsid w:val="00390DE3"/>
    <w:rsid w:val="003934C1"/>
    <w:rsid w:val="00397182"/>
    <w:rsid w:val="00397848"/>
    <w:rsid w:val="003B4B14"/>
    <w:rsid w:val="003D4051"/>
    <w:rsid w:val="003F0871"/>
    <w:rsid w:val="003F0FD5"/>
    <w:rsid w:val="00405854"/>
    <w:rsid w:val="00433466"/>
    <w:rsid w:val="00447674"/>
    <w:rsid w:val="00460EE9"/>
    <w:rsid w:val="00483A0B"/>
    <w:rsid w:val="00497D8B"/>
    <w:rsid w:val="004A60D5"/>
    <w:rsid w:val="004B134C"/>
    <w:rsid w:val="004C66DE"/>
    <w:rsid w:val="004D68B6"/>
    <w:rsid w:val="004E28D0"/>
    <w:rsid w:val="00503E4D"/>
    <w:rsid w:val="00520ADB"/>
    <w:rsid w:val="005241EF"/>
    <w:rsid w:val="00527C58"/>
    <w:rsid w:val="00534279"/>
    <w:rsid w:val="00535DCD"/>
    <w:rsid w:val="00546F54"/>
    <w:rsid w:val="00547990"/>
    <w:rsid w:val="00550ECD"/>
    <w:rsid w:val="00555DEE"/>
    <w:rsid w:val="00562DB6"/>
    <w:rsid w:val="0056387D"/>
    <w:rsid w:val="0057461D"/>
    <w:rsid w:val="00580F46"/>
    <w:rsid w:val="005817E0"/>
    <w:rsid w:val="005A2412"/>
    <w:rsid w:val="005A3485"/>
    <w:rsid w:val="005B39CE"/>
    <w:rsid w:val="005C694D"/>
    <w:rsid w:val="005D10C4"/>
    <w:rsid w:val="005D2F41"/>
    <w:rsid w:val="005E0306"/>
    <w:rsid w:val="005E71F2"/>
    <w:rsid w:val="00603484"/>
    <w:rsid w:val="006109E7"/>
    <w:rsid w:val="00613641"/>
    <w:rsid w:val="00620FD6"/>
    <w:rsid w:val="006252E9"/>
    <w:rsid w:val="006255C2"/>
    <w:rsid w:val="00635E49"/>
    <w:rsid w:val="00640A88"/>
    <w:rsid w:val="006410E0"/>
    <w:rsid w:val="006467AF"/>
    <w:rsid w:val="00664D15"/>
    <w:rsid w:val="006658E3"/>
    <w:rsid w:val="006704D8"/>
    <w:rsid w:val="00671EB7"/>
    <w:rsid w:val="006843E7"/>
    <w:rsid w:val="00686634"/>
    <w:rsid w:val="00687653"/>
    <w:rsid w:val="006909F7"/>
    <w:rsid w:val="006A169B"/>
    <w:rsid w:val="006A4561"/>
    <w:rsid w:val="006B5397"/>
    <w:rsid w:val="006C4CCE"/>
    <w:rsid w:val="006C76B7"/>
    <w:rsid w:val="006D0A4D"/>
    <w:rsid w:val="006D6812"/>
    <w:rsid w:val="006E2146"/>
    <w:rsid w:val="006F73F9"/>
    <w:rsid w:val="00700447"/>
    <w:rsid w:val="007019B5"/>
    <w:rsid w:val="00701E78"/>
    <w:rsid w:val="00710644"/>
    <w:rsid w:val="00711268"/>
    <w:rsid w:val="00740AC9"/>
    <w:rsid w:val="00781631"/>
    <w:rsid w:val="00783BD1"/>
    <w:rsid w:val="007877CC"/>
    <w:rsid w:val="00790853"/>
    <w:rsid w:val="00793608"/>
    <w:rsid w:val="007C31F8"/>
    <w:rsid w:val="007C6FB4"/>
    <w:rsid w:val="007D6FB0"/>
    <w:rsid w:val="007E5AE0"/>
    <w:rsid w:val="00803977"/>
    <w:rsid w:val="00817D0D"/>
    <w:rsid w:val="00817E92"/>
    <w:rsid w:val="00821DC6"/>
    <w:rsid w:val="00824411"/>
    <w:rsid w:val="0082488D"/>
    <w:rsid w:val="00827A14"/>
    <w:rsid w:val="00830A60"/>
    <w:rsid w:val="00834F1E"/>
    <w:rsid w:val="00836806"/>
    <w:rsid w:val="00837668"/>
    <w:rsid w:val="0083783B"/>
    <w:rsid w:val="008408D7"/>
    <w:rsid w:val="00844978"/>
    <w:rsid w:val="0084569F"/>
    <w:rsid w:val="00856480"/>
    <w:rsid w:val="008607F8"/>
    <w:rsid w:val="00860ADC"/>
    <w:rsid w:val="00880352"/>
    <w:rsid w:val="0089202B"/>
    <w:rsid w:val="00894F55"/>
    <w:rsid w:val="0089552C"/>
    <w:rsid w:val="00897B8D"/>
    <w:rsid w:val="00897CBD"/>
    <w:rsid w:val="008A2C72"/>
    <w:rsid w:val="008B6EEF"/>
    <w:rsid w:val="008C012A"/>
    <w:rsid w:val="008C10C2"/>
    <w:rsid w:val="008C292A"/>
    <w:rsid w:val="008C5152"/>
    <w:rsid w:val="008C5956"/>
    <w:rsid w:val="008C6148"/>
    <w:rsid w:val="008F3495"/>
    <w:rsid w:val="00900107"/>
    <w:rsid w:val="00904213"/>
    <w:rsid w:val="00906ABA"/>
    <w:rsid w:val="0091293C"/>
    <w:rsid w:val="00914082"/>
    <w:rsid w:val="009156E8"/>
    <w:rsid w:val="00924E5D"/>
    <w:rsid w:val="00925896"/>
    <w:rsid w:val="00932672"/>
    <w:rsid w:val="00954813"/>
    <w:rsid w:val="00956C22"/>
    <w:rsid w:val="00962A01"/>
    <w:rsid w:val="009774CC"/>
    <w:rsid w:val="00977947"/>
    <w:rsid w:val="0098758B"/>
    <w:rsid w:val="00991439"/>
    <w:rsid w:val="009A1A57"/>
    <w:rsid w:val="009A2580"/>
    <w:rsid w:val="009A64BC"/>
    <w:rsid w:val="009B68D9"/>
    <w:rsid w:val="009B6EEE"/>
    <w:rsid w:val="009C580A"/>
    <w:rsid w:val="009D0AFE"/>
    <w:rsid w:val="009D1E94"/>
    <w:rsid w:val="009E0B9D"/>
    <w:rsid w:val="009E391D"/>
    <w:rsid w:val="009F1685"/>
    <w:rsid w:val="009F274D"/>
    <w:rsid w:val="00A02FAE"/>
    <w:rsid w:val="00A04868"/>
    <w:rsid w:val="00A05C28"/>
    <w:rsid w:val="00A0639A"/>
    <w:rsid w:val="00A1168B"/>
    <w:rsid w:val="00A1233E"/>
    <w:rsid w:val="00A243EE"/>
    <w:rsid w:val="00A31165"/>
    <w:rsid w:val="00A318D7"/>
    <w:rsid w:val="00A35DFB"/>
    <w:rsid w:val="00A418DB"/>
    <w:rsid w:val="00A423B4"/>
    <w:rsid w:val="00A56E9F"/>
    <w:rsid w:val="00A60A86"/>
    <w:rsid w:val="00A61257"/>
    <w:rsid w:val="00A6651E"/>
    <w:rsid w:val="00A66D8D"/>
    <w:rsid w:val="00A81CEB"/>
    <w:rsid w:val="00A944B4"/>
    <w:rsid w:val="00AA2624"/>
    <w:rsid w:val="00AB233A"/>
    <w:rsid w:val="00AB4E41"/>
    <w:rsid w:val="00AB73DF"/>
    <w:rsid w:val="00AC5EC9"/>
    <w:rsid w:val="00AC6E01"/>
    <w:rsid w:val="00AD304B"/>
    <w:rsid w:val="00AD674C"/>
    <w:rsid w:val="00AD6F1F"/>
    <w:rsid w:val="00AE0EB7"/>
    <w:rsid w:val="00B1217E"/>
    <w:rsid w:val="00B204A7"/>
    <w:rsid w:val="00B242B5"/>
    <w:rsid w:val="00B3387D"/>
    <w:rsid w:val="00B35EC6"/>
    <w:rsid w:val="00B51740"/>
    <w:rsid w:val="00B702F0"/>
    <w:rsid w:val="00B76091"/>
    <w:rsid w:val="00B84647"/>
    <w:rsid w:val="00B938AB"/>
    <w:rsid w:val="00BA13BA"/>
    <w:rsid w:val="00BA44D9"/>
    <w:rsid w:val="00BC5021"/>
    <w:rsid w:val="00BC7B58"/>
    <w:rsid w:val="00BC7CB4"/>
    <w:rsid w:val="00BE2981"/>
    <w:rsid w:val="00BE42CE"/>
    <w:rsid w:val="00BE434B"/>
    <w:rsid w:val="00C077D5"/>
    <w:rsid w:val="00C134F1"/>
    <w:rsid w:val="00C20FEC"/>
    <w:rsid w:val="00C27E2C"/>
    <w:rsid w:val="00C430A2"/>
    <w:rsid w:val="00C43F96"/>
    <w:rsid w:val="00C4614C"/>
    <w:rsid w:val="00C54839"/>
    <w:rsid w:val="00C64295"/>
    <w:rsid w:val="00C70F1E"/>
    <w:rsid w:val="00C7102F"/>
    <w:rsid w:val="00C72F29"/>
    <w:rsid w:val="00C8579F"/>
    <w:rsid w:val="00C86AC1"/>
    <w:rsid w:val="00C918E9"/>
    <w:rsid w:val="00C9610B"/>
    <w:rsid w:val="00CA2321"/>
    <w:rsid w:val="00CA56C7"/>
    <w:rsid w:val="00CA67E5"/>
    <w:rsid w:val="00CD51E9"/>
    <w:rsid w:val="00CE1A13"/>
    <w:rsid w:val="00CE5BFF"/>
    <w:rsid w:val="00CF60B3"/>
    <w:rsid w:val="00D0472E"/>
    <w:rsid w:val="00D0799E"/>
    <w:rsid w:val="00D12D30"/>
    <w:rsid w:val="00D25D15"/>
    <w:rsid w:val="00D3385C"/>
    <w:rsid w:val="00D36967"/>
    <w:rsid w:val="00D52AB4"/>
    <w:rsid w:val="00D54175"/>
    <w:rsid w:val="00D61527"/>
    <w:rsid w:val="00D62B5F"/>
    <w:rsid w:val="00D81DBA"/>
    <w:rsid w:val="00DB0C4C"/>
    <w:rsid w:val="00DC12FF"/>
    <w:rsid w:val="00DC367F"/>
    <w:rsid w:val="00DD0C8B"/>
    <w:rsid w:val="00DD2861"/>
    <w:rsid w:val="00DD45FE"/>
    <w:rsid w:val="00DE2618"/>
    <w:rsid w:val="00DE6146"/>
    <w:rsid w:val="00DF3434"/>
    <w:rsid w:val="00E04C73"/>
    <w:rsid w:val="00E062A1"/>
    <w:rsid w:val="00E1020C"/>
    <w:rsid w:val="00E32E0A"/>
    <w:rsid w:val="00E411DF"/>
    <w:rsid w:val="00E4677A"/>
    <w:rsid w:val="00E51F73"/>
    <w:rsid w:val="00E55D93"/>
    <w:rsid w:val="00E7123E"/>
    <w:rsid w:val="00E82F5D"/>
    <w:rsid w:val="00E84A03"/>
    <w:rsid w:val="00E90FCE"/>
    <w:rsid w:val="00E96B78"/>
    <w:rsid w:val="00EA2182"/>
    <w:rsid w:val="00EA2D71"/>
    <w:rsid w:val="00EB43F9"/>
    <w:rsid w:val="00EB5845"/>
    <w:rsid w:val="00EC50BF"/>
    <w:rsid w:val="00EC6638"/>
    <w:rsid w:val="00EC704A"/>
    <w:rsid w:val="00EE78BE"/>
    <w:rsid w:val="00EF44B9"/>
    <w:rsid w:val="00EF7D0F"/>
    <w:rsid w:val="00F14E54"/>
    <w:rsid w:val="00F23CE4"/>
    <w:rsid w:val="00F251CD"/>
    <w:rsid w:val="00F279C7"/>
    <w:rsid w:val="00F32687"/>
    <w:rsid w:val="00F35848"/>
    <w:rsid w:val="00F37F19"/>
    <w:rsid w:val="00F40500"/>
    <w:rsid w:val="00F504F7"/>
    <w:rsid w:val="00F507B9"/>
    <w:rsid w:val="00F669D3"/>
    <w:rsid w:val="00F76781"/>
    <w:rsid w:val="00F771EF"/>
    <w:rsid w:val="00F8614E"/>
    <w:rsid w:val="00F87F91"/>
    <w:rsid w:val="00F908F3"/>
    <w:rsid w:val="00F926C0"/>
    <w:rsid w:val="00F948D5"/>
    <w:rsid w:val="00FA142B"/>
    <w:rsid w:val="00FA51B3"/>
    <w:rsid w:val="00FA684C"/>
    <w:rsid w:val="00FB3A7F"/>
    <w:rsid w:val="00FB7EDA"/>
    <w:rsid w:val="00FC4888"/>
    <w:rsid w:val="00FD10D1"/>
    <w:rsid w:val="00FD72C0"/>
    <w:rsid w:val="00FE2336"/>
    <w:rsid w:val="00F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6806-D6C6-4F19-AE0A-98F85A2B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31165"/>
  </w:style>
  <w:style w:type="paragraph" w:styleId="ListParagraph">
    <w:name w:val="List Paragraph"/>
    <w:basedOn w:val="Normal"/>
    <w:uiPriority w:val="34"/>
    <w:semiHidden/>
    <w:qFormat/>
    <w:rsid w:val="00A61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xman%20Dutt%20Degala\AppData\Roaming\Microsoft\Templates\Student%20report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3E410F7EB64F9498BE50EB8CF67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CDAD5-FCFC-4197-A60E-C42ACB06E3AA}"/>
      </w:docPartPr>
      <w:docPartBody>
        <w:p w:rsidR="00B56EFB" w:rsidRDefault="00322A0C">
          <w:pPr>
            <w:pStyle w:val="DD3E410F7EB64F9498BE50EB8CF67DC6"/>
          </w:pPr>
          <w:r>
            <w:t>[Name]</w:t>
          </w:r>
        </w:p>
      </w:docPartBody>
    </w:docPart>
    <w:docPart>
      <w:docPartPr>
        <w:name w:val="40AD4E49C8A94254B5FFCE92B2FA4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EC671-008D-4890-A292-7BF54C1BA98A}"/>
      </w:docPartPr>
      <w:docPartBody>
        <w:p w:rsidR="00B56EFB" w:rsidRDefault="00322A0C">
          <w:pPr>
            <w:pStyle w:val="40AD4E49C8A94254B5FFCE92B2FA49D7"/>
          </w:pPr>
          <w:r>
            <w:t>[Course Title]</w:t>
          </w:r>
        </w:p>
      </w:docPartBody>
    </w:docPart>
    <w:docPart>
      <w:docPartPr>
        <w:name w:val="0322B70743744B98B2A8432FA6988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3E69C-97BF-4ADC-A86E-B1A128AC916A}"/>
      </w:docPartPr>
      <w:docPartBody>
        <w:p w:rsidR="00B56EFB" w:rsidRDefault="00322A0C">
          <w:pPr>
            <w:pStyle w:val="0322B70743744B98B2A8432FA69881F9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0C"/>
    <w:rsid w:val="00010ABD"/>
    <w:rsid w:val="00322A0C"/>
    <w:rsid w:val="0056433A"/>
    <w:rsid w:val="00634114"/>
    <w:rsid w:val="00871892"/>
    <w:rsid w:val="00907876"/>
    <w:rsid w:val="00B56EFB"/>
    <w:rsid w:val="00F3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31D46FAAFF924AD6BB64561F2FF8D3BD">
    <w:name w:val="31D46FAAFF924AD6BB64561F2FF8D3BD"/>
  </w:style>
  <w:style w:type="paragraph" w:customStyle="1" w:styleId="DD3E410F7EB64F9498BE50EB8CF67DC6">
    <w:name w:val="DD3E410F7EB64F9498BE50EB8CF67DC6"/>
  </w:style>
  <w:style w:type="paragraph" w:customStyle="1" w:styleId="40AD4E49C8A94254B5FFCE92B2FA49D7">
    <w:name w:val="40AD4E49C8A94254B5FFCE92B2FA49D7"/>
  </w:style>
  <w:style w:type="paragraph" w:customStyle="1" w:styleId="0322B70743744B98B2A8432FA69881F9">
    <w:name w:val="0322B70743744B98B2A8432FA69881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2014-04-17T00:00:00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1BD04-C5F2-423A-8129-F3CA3A71B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report(2)</Template>
  <TotalTime>1155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CAAM for Smart Energy</vt:lpstr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CAAM for Smart Energy</dc:title>
  <dc:subject>Increment 3</dc:subject>
  <dc:creator>Laxman Dutt Degala</dc:creator>
  <cp:keywords>KDM – CS560</cp:keywords>
  <cp:lastModifiedBy>Laxman Dutt Degala</cp:lastModifiedBy>
  <cp:revision>63</cp:revision>
  <dcterms:created xsi:type="dcterms:W3CDTF">2014-04-18T00:05:00Z</dcterms:created>
  <dcterms:modified xsi:type="dcterms:W3CDTF">2014-04-18T19:20:00Z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