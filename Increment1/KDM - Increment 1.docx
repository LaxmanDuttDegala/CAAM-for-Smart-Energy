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2163EE" w:rsidRDefault="003806E6" w:rsidP="005D2F41">
          <w:pPr>
            <w:pStyle w:val="NoSpacing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743E3944" wp14:editId="1227DCD8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2F41" w:rsidRDefault="00517717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DD3E410F7EB64F9498BE50EB8CF67DC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2F41">
                                      <w:t>Laxman Dutt Degala</w:t>
                                    </w:r>
                                  </w:sdtContent>
                                </w:sdt>
                              </w:p>
                              <w:p w:rsidR="005D2F41" w:rsidRDefault="005D2F41">
                                <w:pPr>
                                  <w:pStyle w:val="ContactInfo"/>
                                </w:pPr>
                                <w:r>
                                  <w:t xml:space="preserve">Vishnu </w:t>
                                </w:r>
                                <w:proofErr w:type="spellStart"/>
                                <w:r>
                                  <w:t>Gude</w:t>
                                </w:r>
                                <w:proofErr w:type="spellEnd"/>
                              </w:p>
                              <w:p w:rsidR="005D2F41" w:rsidRDefault="005D2F41">
                                <w:pPr>
                                  <w:pStyle w:val="ContactInfo"/>
                                </w:pPr>
                                <w:proofErr w:type="spellStart"/>
                                <w:r>
                                  <w:t>Ayyappa</w:t>
                                </w:r>
                                <w:proofErr w:type="spellEnd"/>
                              </w:p>
                              <w:p w:rsidR="005D2F41" w:rsidRDefault="005D2F41">
                                <w:pPr>
                                  <w:pStyle w:val="ContactInfo"/>
                                </w:pPr>
                                <w:proofErr w:type="spellStart"/>
                                <w:r>
                                  <w:t>Akhileshwar</w:t>
                                </w:r>
                                <w:proofErr w:type="spellEnd"/>
                              </w:p>
                              <w:p w:rsidR="00CA56C7" w:rsidRDefault="00CA56C7">
                                <w:pPr>
                                  <w:pStyle w:val="ContactInfo"/>
                                </w:pPr>
                                <w:r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40AD4E49C8A94254B5FFCE92B2FA49D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2F41">
                                      <w:t>KDM – CS560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0322B70743744B98B2A8432FA69881F9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3-10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D2F41">
                                      <w:t>March 10, 2014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3E394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5D2F41" w:rsidRDefault="005E0306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DD3E410F7EB64F9498BE50EB8CF67DC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D2F41">
                                <w:t>Laxman Dutt Degala</w:t>
                              </w:r>
                            </w:sdtContent>
                          </w:sdt>
                        </w:p>
                        <w:p w:rsidR="005D2F41" w:rsidRDefault="005D2F41">
                          <w:pPr>
                            <w:pStyle w:val="ContactInfo"/>
                          </w:pPr>
                          <w:r>
                            <w:t>Vishnu Gude</w:t>
                          </w:r>
                        </w:p>
                        <w:p w:rsidR="005D2F41" w:rsidRDefault="005D2F41">
                          <w:pPr>
                            <w:pStyle w:val="ContactInfo"/>
                          </w:pPr>
                          <w:r>
                            <w:t>Ayyappa</w:t>
                          </w:r>
                        </w:p>
                        <w:p w:rsidR="005D2F41" w:rsidRDefault="005D2F41">
                          <w:pPr>
                            <w:pStyle w:val="ContactInfo"/>
                          </w:pPr>
                          <w:r>
                            <w:t>Akhileshwar</w:t>
                          </w:r>
                        </w:p>
                        <w:p w:rsidR="00CA56C7" w:rsidRDefault="00CA56C7">
                          <w:pPr>
                            <w:pStyle w:val="ContactInfo"/>
                          </w:pPr>
                          <w:r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40AD4E49C8A94254B5FFCE92B2FA49D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5D2F41">
                                <w:t>KDM – CS560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0322B70743744B98B2A8432FA69881F9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3-1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D2F41">
                                <w:t>March 10, 2014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1E4FF6C1" wp14:editId="7CBA0AF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A56C7" w:rsidRDefault="0091293C">
                                    <w:pPr>
                                      <w:pStyle w:val="Title"/>
                                    </w:pPr>
                                    <w:r>
                                      <w:t>CAAM for Smart Energy</w:t>
                                    </w:r>
                                  </w:p>
                                </w:sdtContent>
                              </w:sdt>
                              <w:p w:rsidR="00CA56C7" w:rsidRDefault="00517717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293C">
                                      <w:t>Increment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4FF6C1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A56C7" w:rsidRDefault="0091293C">
                              <w:pPr>
                                <w:pStyle w:val="Title"/>
                              </w:pPr>
                              <w:r>
                                <w:t>CAAM for Smart Energy</w:t>
                              </w:r>
                            </w:p>
                          </w:sdtContent>
                        </w:sdt>
                        <w:p w:rsidR="00CA56C7" w:rsidRDefault="005E0306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1293C">
                                <w:t>Increment 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 wp14:anchorId="0844E462" wp14:editId="55FA2DEF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Default="005D2F41" w:rsidP="005D2F41">
      <w:pPr>
        <w:pStyle w:val="NoSpacing"/>
      </w:pPr>
    </w:p>
    <w:p w:rsidR="005D2F41" w:rsidRPr="00196814" w:rsidRDefault="000346DA" w:rsidP="0056387D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>Please find below our increments (Increment 1)</w:t>
      </w:r>
      <w:r w:rsidR="00830A60">
        <w:rPr>
          <w:b/>
          <w:sz w:val="24"/>
        </w:rPr>
        <w:t>:</w:t>
      </w:r>
    </w:p>
    <w:p w:rsidR="005D2F41" w:rsidRPr="0056387D" w:rsidRDefault="005D2F41" w:rsidP="0056387D">
      <w:pPr>
        <w:pStyle w:val="NoSpacing"/>
        <w:ind w:left="360"/>
        <w:rPr>
          <w:sz w:val="24"/>
        </w:rPr>
      </w:pPr>
    </w:p>
    <w:p w:rsidR="00255738" w:rsidRDefault="00B84647" w:rsidP="0056387D">
      <w:pPr>
        <w:pStyle w:val="NoSpacing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How </w:t>
      </w:r>
      <w:r w:rsidR="00255738">
        <w:rPr>
          <w:sz w:val="24"/>
        </w:rPr>
        <w:t>Application</w:t>
      </w:r>
      <w:r>
        <w:rPr>
          <w:sz w:val="24"/>
        </w:rPr>
        <w:t xml:space="preserve"> works (Deeper dive)</w:t>
      </w:r>
    </w:p>
    <w:p w:rsidR="005D2F41" w:rsidRPr="00897B8D" w:rsidRDefault="005D2F41" w:rsidP="00897B8D">
      <w:pPr>
        <w:pStyle w:val="NoSpacing"/>
        <w:numPr>
          <w:ilvl w:val="0"/>
          <w:numId w:val="8"/>
        </w:numPr>
        <w:rPr>
          <w:sz w:val="24"/>
        </w:rPr>
      </w:pPr>
      <w:r w:rsidRPr="0056387D">
        <w:rPr>
          <w:sz w:val="24"/>
        </w:rPr>
        <w:t xml:space="preserve">Understanding the Data </w:t>
      </w:r>
      <w:r w:rsidR="00897B8D">
        <w:rPr>
          <w:sz w:val="24"/>
        </w:rPr>
        <w:t xml:space="preserve">&amp; </w:t>
      </w:r>
      <w:r w:rsidRPr="00897B8D">
        <w:rPr>
          <w:sz w:val="24"/>
        </w:rPr>
        <w:t>Decision on fields (Attributes)</w:t>
      </w:r>
      <w:r w:rsidR="00503E4D">
        <w:rPr>
          <w:sz w:val="24"/>
        </w:rPr>
        <w:t xml:space="preserve"> to be used which impact</w:t>
      </w:r>
      <w:r w:rsidR="00534279">
        <w:rPr>
          <w:sz w:val="24"/>
        </w:rPr>
        <w:t xml:space="preserve"> the T</w:t>
      </w:r>
      <w:r w:rsidRPr="00897B8D">
        <w:rPr>
          <w:sz w:val="24"/>
        </w:rPr>
        <w:t>arget</w:t>
      </w:r>
    </w:p>
    <w:p w:rsidR="005D2F41" w:rsidRPr="005D2F41" w:rsidRDefault="005D2F41" w:rsidP="0056387D">
      <w:pPr>
        <w:pStyle w:val="NoSpacing"/>
        <w:numPr>
          <w:ilvl w:val="0"/>
          <w:numId w:val="8"/>
        </w:numPr>
        <w:rPr>
          <w:sz w:val="24"/>
        </w:rPr>
      </w:pPr>
      <w:r w:rsidRPr="0056387D">
        <w:rPr>
          <w:sz w:val="24"/>
        </w:rPr>
        <w:t xml:space="preserve">Decision on tool sets for effective Data Mining </w:t>
      </w:r>
    </w:p>
    <w:p w:rsidR="005D2F41" w:rsidRDefault="005D2F41" w:rsidP="0056387D">
      <w:pPr>
        <w:pStyle w:val="NoSpacing"/>
        <w:numPr>
          <w:ilvl w:val="0"/>
          <w:numId w:val="8"/>
        </w:numPr>
        <w:rPr>
          <w:sz w:val="24"/>
        </w:rPr>
      </w:pPr>
      <w:r w:rsidRPr="0056387D">
        <w:rPr>
          <w:sz w:val="24"/>
        </w:rPr>
        <w:t xml:space="preserve">Expected Patterns </w:t>
      </w:r>
    </w:p>
    <w:p w:rsidR="00897CBD" w:rsidRPr="005D2F41" w:rsidRDefault="00897CBD" w:rsidP="0056387D">
      <w:pPr>
        <w:pStyle w:val="NoSpacing"/>
        <w:numPr>
          <w:ilvl w:val="0"/>
          <w:numId w:val="8"/>
        </w:numPr>
        <w:rPr>
          <w:sz w:val="24"/>
        </w:rPr>
      </w:pPr>
      <w:r>
        <w:rPr>
          <w:sz w:val="24"/>
        </w:rPr>
        <w:t>Future Plan</w:t>
      </w:r>
    </w:p>
    <w:p w:rsidR="005D2F41" w:rsidRDefault="005D2F41" w:rsidP="005D2F41">
      <w:pPr>
        <w:pStyle w:val="NoSpacing"/>
        <w:ind w:left="720"/>
        <w:rPr>
          <w:sz w:val="24"/>
        </w:rPr>
      </w:pPr>
    </w:p>
    <w:p w:rsidR="005D2F41" w:rsidRDefault="005D2F41" w:rsidP="005D2F41">
      <w:pPr>
        <w:pStyle w:val="NoSpacing"/>
        <w:rPr>
          <w:sz w:val="24"/>
        </w:rPr>
      </w:pPr>
    </w:p>
    <w:p w:rsidR="00255738" w:rsidRPr="00A243EE" w:rsidRDefault="000A6F87" w:rsidP="00255738">
      <w:pPr>
        <w:pStyle w:val="NoSpacing"/>
        <w:numPr>
          <w:ilvl w:val="0"/>
          <w:numId w:val="10"/>
        </w:numPr>
        <w:rPr>
          <w:b/>
          <w:sz w:val="24"/>
        </w:rPr>
      </w:pPr>
      <w:r w:rsidRPr="00A243EE">
        <w:rPr>
          <w:b/>
          <w:sz w:val="24"/>
        </w:rPr>
        <w:t>How Application works</w:t>
      </w:r>
    </w:p>
    <w:p w:rsidR="00255738" w:rsidRDefault="00255738" w:rsidP="00255738">
      <w:pPr>
        <w:pStyle w:val="NoSpacing"/>
        <w:ind w:left="720"/>
        <w:rPr>
          <w:sz w:val="24"/>
        </w:rPr>
      </w:pPr>
      <w:r>
        <w:rPr>
          <w:sz w:val="24"/>
        </w:rPr>
        <w:t>Application is mash-up application where the users are provided with:</w:t>
      </w:r>
    </w:p>
    <w:p w:rsidR="00255738" w:rsidRDefault="00255738" w:rsidP="00255738">
      <w:pPr>
        <w:pStyle w:val="NoSpacing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Energy Consumed and Charges per month, when given the appliances details and Number of people in the family etc. </w:t>
      </w:r>
    </w:p>
    <w:p w:rsidR="00255738" w:rsidRDefault="00255738" w:rsidP="00255738">
      <w:pPr>
        <w:pStyle w:val="NoSpacing"/>
        <w:numPr>
          <w:ilvl w:val="0"/>
          <w:numId w:val="11"/>
        </w:numPr>
        <w:rPr>
          <w:sz w:val="24"/>
        </w:rPr>
      </w:pPr>
      <w:r>
        <w:rPr>
          <w:sz w:val="24"/>
        </w:rPr>
        <w:t>Once the user understands the average electricity charges per month in his community, he/she can set an over-limit value</w:t>
      </w:r>
      <w:r w:rsidR="00B84647">
        <w:rPr>
          <w:sz w:val="24"/>
        </w:rPr>
        <w:t xml:space="preserve">. Based on the daily usage, we would take the existing data (for every monthly cycle) and estimate the electric charges for the month. If the estimate charges crosses the over-limit value that was earlier set, he/she would </w:t>
      </w:r>
      <w:r w:rsidR="00FD72C0">
        <w:rPr>
          <w:sz w:val="24"/>
        </w:rPr>
        <w:t>be warned.</w:t>
      </w:r>
    </w:p>
    <w:p w:rsidR="00255738" w:rsidRDefault="00255738" w:rsidP="00255738">
      <w:pPr>
        <w:pStyle w:val="NoSpacing"/>
        <w:ind w:left="720"/>
        <w:rPr>
          <w:sz w:val="24"/>
        </w:rPr>
      </w:pPr>
    </w:p>
    <w:p w:rsidR="003D4051" w:rsidRPr="00A243EE" w:rsidRDefault="003D4051" w:rsidP="00255738">
      <w:pPr>
        <w:pStyle w:val="NoSpacing"/>
        <w:numPr>
          <w:ilvl w:val="0"/>
          <w:numId w:val="10"/>
        </w:numPr>
        <w:rPr>
          <w:b/>
          <w:sz w:val="24"/>
        </w:rPr>
      </w:pPr>
      <w:r w:rsidRPr="00A243EE">
        <w:rPr>
          <w:b/>
          <w:sz w:val="24"/>
        </w:rPr>
        <w:t>U</w:t>
      </w:r>
      <w:r w:rsidR="00503E4D" w:rsidRPr="00A243EE">
        <w:rPr>
          <w:b/>
          <w:sz w:val="24"/>
        </w:rPr>
        <w:t>nderstanding the data &amp; Decision on attributes to be used which impact the Target.</w:t>
      </w:r>
    </w:p>
    <w:p w:rsidR="003D4051" w:rsidRDefault="0056387D" w:rsidP="003D4051">
      <w:pPr>
        <w:pStyle w:val="NoSpacing"/>
        <w:ind w:left="720"/>
        <w:rPr>
          <w:sz w:val="24"/>
        </w:rPr>
      </w:pPr>
      <w:r>
        <w:rPr>
          <w:sz w:val="24"/>
        </w:rPr>
        <w:t>We could find huge chunk of data when looked at the thesis presented on CAAM for Smart Energy. In the .csv file, there are 1075 columns in total.</w:t>
      </w:r>
    </w:p>
    <w:p w:rsidR="00E411DF" w:rsidRDefault="00E411DF" w:rsidP="00E411DF">
      <w:pPr>
        <w:pStyle w:val="NoSpacing"/>
        <w:ind w:left="720"/>
        <w:rPr>
          <w:sz w:val="24"/>
        </w:rPr>
      </w:pPr>
      <w:r>
        <w:rPr>
          <w:sz w:val="24"/>
        </w:rPr>
        <w:t xml:space="preserve">Attached the layout file along with this document. </w:t>
      </w:r>
    </w:p>
    <w:p w:rsidR="00E411DF" w:rsidRDefault="00E411DF" w:rsidP="00E411DF">
      <w:pPr>
        <w:pStyle w:val="NoSpacing"/>
        <w:ind w:left="720"/>
        <w:rPr>
          <w:sz w:val="24"/>
        </w:rPr>
      </w:pPr>
    </w:p>
    <w:p w:rsidR="00E411DF" w:rsidRDefault="00E411DF" w:rsidP="00E411DF">
      <w:pPr>
        <w:pStyle w:val="NoSpacing"/>
        <w:ind w:left="720"/>
        <w:rPr>
          <w:sz w:val="24"/>
        </w:rPr>
      </w:pPr>
      <w:r>
        <w:rPr>
          <w:sz w:val="24"/>
        </w:rPr>
        <w:t xml:space="preserve">As we cannot use all the columns for predicting the energy consumed, we will have to come up with approx. </w:t>
      </w:r>
      <w:r w:rsidR="00F35848">
        <w:rPr>
          <w:sz w:val="24"/>
        </w:rPr>
        <w:t>20 attributes</w:t>
      </w:r>
      <w:r>
        <w:rPr>
          <w:sz w:val="24"/>
        </w:rPr>
        <w:t xml:space="preserve"> which have maximum effect on deciding the </w:t>
      </w:r>
      <w:r w:rsidRPr="00E411DF">
        <w:rPr>
          <w:i/>
          <w:sz w:val="24"/>
        </w:rPr>
        <w:t xml:space="preserve">Amount to be </w:t>
      </w:r>
      <w:proofErr w:type="gramStart"/>
      <w:r w:rsidRPr="00E411DF">
        <w:rPr>
          <w:i/>
          <w:sz w:val="24"/>
        </w:rPr>
        <w:t>Paid</w:t>
      </w:r>
      <w:proofErr w:type="gramEnd"/>
      <w:r w:rsidRPr="00E411DF">
        <w:rPr>
          <w:i/>
          <w:sz w:val="24"/>
        </w:rPr>
        <w:t xml:space="preserve"> per month</w:t>
      </w:r>
      <w:r>
        <w:rPr>
          <w:sz w:val="24"/>
        </w:rPr>
        <w:t>, which is the target in our model.</w:t>
      </w:r>
    </w:p>
    <w:p w:rsidR="00F35848" w:rsidRDefault="00F35848" w:rsidP="00E411DF">
      <w:pPr>
        <w:pStyle w:val="NoSpacing"/>
        <w:ind w:left="720"/>
        <w:rPr>
          <w:sz w:val="24"/>
        </w:rPr>
      </w:pPr>
    </w:p>
    <w:p w:rsidR="00F35848" w:rsidRDefault="00F35848" w:rsidP="004D68B6">
      <w:pPr>
        <w:pStyle w:val="NoSpacing"/>
        <w:ind w:left="720"/>
        <w:rPr>
          <w:sz w:val="24"/>
        </w:rPr>
      </w:pPr>
      <w:r>
        <w:rPr>
          <w:sz w:val="24"/>
        </w:rPr>
        <w:t>We could manually select a set of 50 attributes which directly/indirectly affect the monthly electricity bill. Now, we are running a set of tools in iteration to figure out the top 20-25 attributes which hugely impact the</w:t>
      </w:r>
      <w:r w:rsidR="00056AA8">
        <w:rPr>
          <w:sz w:val="24"/>
        </w:rPr>
        <w:t xml:space="preserve"> target</w:t>
      </w:r>
      <w:r>
        <w:rPr>
          <w:sz w:val="24"/>
        </w:rPr>
        <w:t xml:space="preserve"> </w:t>
      </w:r>
      <w:r w:rsidR="00056AA8">
        <w:rPr>
          <w:sz w:val="24"/>
        </w:rPr>
        <w:t>(</w:t>
      </w:r>
      <w:r>
        <w:rPr>
          <w:sz w:val="24"/>
        </w:rPr>
        <w:t>electricity bill</w:t>
      </w:r>
      <w:r w:rsidR="00056AA8">
        <w:rPr>
          <w:sz w:val="24"/>
        </w:rPr>
        <w:t>, in our case)</w:t>
      </w:r>
      <w:r>
        <w:rPr>
          <w:sz w:val="24"/>
        </w:rPr>
        <w:t>.</w:t>
      </w:r>
      <w:r w:rsidR="0037230A">
        <w:rPr>
          <w:sz w:val="24"/>
        </w:rPr>
        <w:t xml:space="preserve"> Information about the tools is provided in the following paragraphs.</w:t>
      </w:r>
    </w:p>
    <w:p w:rsidR="0056387D" w:rsidRDefault="0056387D" w:rsidP="003D4051">
      <w:pPr>
        <w:pStyle w:val="NoSpacing"/>
        <w:ind w:left="720"/>
        <w:rPr>
          <w:sz w:val="24"/>
        </w:rPr>
      </w:pPr>
    </w:p>
    <w:p w:rsidR="00E411DF" w:rsidRDefault="00E411DF" w:rsidP="003D4051">
      <w:pPr>
        <w:pStyle w:val="NoSpacing"/>
        <w:ind w:left="720"/>
        <w:rPr>
          <w:sz w:val="24"/>
        </w:rPr>
      </w:pPr>
    </w:p>
    <w:p w:rsidR="000C7BDD" w:rsidRDefault="000C7BDD" w:rsidP="003D4051">
      <w:pPr>
        <w:pStyle w:val="NoSpacing"/>
        <w:ind w:left="720"/>
        <w:rPr>
          <w:sz w:val="24"/>
        </w:rPr>
      </w:pPr>
    </w:p>
    <w:p w:rsidR="000C7BDD" w:rsidRDefault="000C7BDD" w:rsidP="003D4051">
      <w:pPr>
        <w:pStyle w:val="NoSpacing"/>
        <w:ind w:left="720"/>
        <w:rPr>
          <w:sz w:val="24"/>
        </w:rPr>
      </w:pPr>
    </w:p>
    <w:p w:rsidR="000C7BDD" w:rsidRDefault="000C7BDD" w:rsidP="003D4051">
      <w:pPr>
        <w:pStyle w:val="NoSpacing"/>
        <w:ind w:left="720"/>
        <w:rPr>
          <w:sz w:val="24"/>
        </w:rPr>
      </w:pPr>
    </w:p>
    <w:p w:rsidR="000C7BDD" w:rsidRDefault="000C7BDD" w:rsidP="003D4051">
      <w:pPr>
        <w:pStyle w:val="NoSpacing"/>
        <w:ind w:left="720"/>
        <w:rPr>
          <w:sz w:val="24"/>
        </w:rPr>
      </w:pPr>
    </w:p>
    <w:p w:rsidR="0056387D" w:rsidRPr="00196814" w:rsidRDefault="00196814" w:rsidP="00F35848">
      <w:pPr>
        <w:pStyle w:val="NoSpacing"/>
        <w:numPr>
          <w:ilvl w:val="0"/>
          <w:numId w:val="10"/>
        </w:numPr>
        <w:rPr>
          <w:b/>
          <w:sz w:val="24"/>
        </w:rPr>
      </w:pPr>
      <w:r w:rsidRPr="00196814">
        <w:rPr>
          <w:b/>
          <w:sz w:val="24"/>
        </w:rPr>
        <w:lastRenderedPageBreak/>
        <w:t>Decision on tool sets to be used for efficient data mining:</w:t>
      </w:r>
    </w:p>
    <w:p w:rsidR="0056387D" w:rsidRDefault="0056387D" w:rsidP="003D4051">
      <w:pPr>
        <w:pStyle w:val="NoSpacing"/>
        <w:ind w:left="720"/>
        <w:rPr>
          <w:sz w:val="24"/>
        </w:rPr>
      </w:pPr>
    </w:p>
    <w:p w:rsidR="002A33D0" w:rsidRDefault="002A33D0" w:rsidP="002A33D0">
      <w:pPr>
        <w:pStyle w:val="NoSpacing"/>
        <w:ind w:left="720"/>
        <w:rPr>
          <w:sz w:val="24"/>
        </w:rPr>
      </w:pPr>
      <w:r>
        <w:rPr>
          <w:sz w:val="24"/>
        </w:rPr>
        <w:t>As the data is huge, we would need an intelligent and efficient method for data mining. We have started thinking about Mahout, then moved to ‘</w:t>
      </w:r>
      <w:r w:rsidRPr="00F669D3">
        <w:rPr>
          <w:b/>
          <w:sz w:val="24"/>
        </w:rPr>
        <w:t>R</w:t>
      </w:r>
      <w:r>
        <w:rPr>
          <w:sz w:val="24"/>
        </w:rPr>
        <w:t xml:space="preserve">’, which is a well-developed, simple, effective programming language, with lots of inbuilt tools for data analysis and provides ease with its statistical data facilities. </w:t>
      </w:r>
    </w:p>
    <w:p w:rsidR="002A33D0" w:rsidRDefault="002A33D0" w:rsidP="002A33D0">
      <w:pPr>
        <w:pStyle w:val="NoSpacing"/>
        <w:ind w:left="720"/>
        <w:rPr>
          <w:sz w:val="24"/>
        </w:rPr>
      </w:pPr>
    </w:p>
    <w:p w:rsidR="002A33D0" w:rsidRDefault="002A33D0" w:rsidP="002A33D0">
      <w:pPr>
        <w:pStyle w:val="NoSpacing"/>
        <w:ind w:left="720"/>
        <w:rPr>
          <w:sz w:val="24"/>
        </w:rPr>
      </w:pPr>
      <w:r>
        <w:rPr>
          <w:sz w:val="24"/>
        </w:rPr>
        <w:t xml:space="preserve">It’s enhanced with </w:t>
      </w:r>
      <w:r w:rsidRPr="00F669D3">
        <w:rPr>
          <w:b/>
          <w:sz w:val="24"/>
        </w:rPr>
        <w:t>RStudio</w:t>
      </w:r>
      <w:r>
        <w:rPr>
          <w:sz w:val="24"/>
        </w:rPr>
        <w:t xml:space="preserve"> installation, which is a powerful IDE for ‘</w:t>
      </w:r>
      <w:r w:rsidRPr="00F669D3">
        <w:rPr>
          <w:b/>
          <w:sz w:val="24"/>
        </w:rPr>
        <w:t>R</w:t>
      </w:r>
      <w:r>
        <w:rPr>
          <w:sz w:val="24"/>
        </w:rPr>
        <w:t>’.</w:t>
      </w:r>
    </w:p>
    <w:p w:rsidR="002A33D0" w:rsidRDefault="002A33D0" w:rsidP="002A33D0">
      <w:pPr>
        <w:pStyle w:val="NoSpacing"/>
        <w:ind w:left="720"/>
        <w:rPr>
          <w:sz w:val="24"/>
        </w:rPr>
      </w:pPr>
    </w:p>
    <w:p w:rsidR="002A33D0" w:rsidRDefault="002A33D0" w:rsidP="002A33D0">
      <w:pPr>
        <w:pStyle w:val="NoSpacing"/>
        <w:ind w:left="720"/>
        <w:rPr>
          <w:sz w:val="24"/>
        </w:rPr>
      </w:pPr>
      <w:r>
        <w:rPr>
          <w:sz w:val="24"/>
        </w:rPr>
        <w:t>R supports Hadoop in the form of ‘</w:t>
      </w:r>
      <w:r w:rsidRPr="00F669D3">
        <w:rPr>
          <w:b/>
          <w:sz w:val="24"/>
        </w:rPr>
        <w:t>RHadoop</w:t>
      </w:r>
      <w:r>
        <w:rPr>
          <w:sz w:val="24"/>
        </w:rPr>
        <w:t>’. R is inbuilt in the cloudera image on which we are currently working. We just need to enter ‘R’ in terminal to get the basic information about ‘R’ environment that’s built.</w:t>
      </w:r>
    </w:p>
    <w:p w:rsidR="008607F8" w:rsidRDefault="008607F8" w:rsidP="002A33D0">
      <w:pPr>
        <w:pStyle w:val="NoSpacing"/>
        <w:ind w:left="720"/>
        <w:rPr>
          <w:sz w:val="24"/>
        </w:rPr>
      </w:pPr>
    </w:p>
    <w:p w:rsidR="002A33D0" w:rsidRDefault="00E062A1" w:rsidP="002A33D0">
      <w:pPr>
        <w:pStyle w:val="NoSpacing"/>
        <w:ind w:left="720"/>
        <w:rPr>
          <w:sz w:val="24"/>
        </w:rPr>
      </w:pPr>
      <w:r>
        <w:rPr>
          <w:sz w:val="24"/>
        </w:rPr>
        <w:t xml:space="preserve">Please </w:t>
      </w:r>
      <w:r w:rsidR="008607F8">
        <w:rPr>
          <w:sz w:val="24"/>
        </w:rPr>
        <w:t xml:space="preserve">find </w:t>
      </w:r>
      <w:r>
        <w:rPr>
          <w:sz w:val="24"/>
        </w:rPr>
        <w:t xml:space="preserve">attached </w:t>
      </w:r>
      <w:r w:rsidR="008607F8">
        <w:rPr>
          <w:sz w:val="24"/>
        </w:rPr>
        <w:t xml:space="preserve">the </w:t>
      </w:r>
      <w:r w:rsidR="0032583D">
        <w:rPr>
          <w:sz w:val="24"/>
        </w:rPr>
        <w:t>installation guidelines for RHadoop and RStudio.</w:t>
      </w:r>
      <w:r w:rsidR="009B68D9">
        <w:rPr>
          <w:sz w:val="24"/>
        </w:rPr>
        <w:t xml:space="preserve"> Can be neatly formatted and updated in near future so that it</w:t>
      </w:r>
      <w:r w:rsidR="00783BD1">
        <w:rPr>
          <w:sz w:val="24"/>
        </w:rPr>
        <w:t>’</w:t>
      </w:r>
      <w:r w:rsidR="009B68D9">
        <w:rPr>
          <w:sz w:val="24"/>
        </w:rPr>
        <w:t>s useful for others as well.</w:t>
      </w:r>
    </w:p>
    <w:p w:rsidR="006D6812" w:rsidRDefault="006D6812" w:rsidP="002A33D0">
      <w:pPr>
        <w:pStyle w:val="NoSpacing"/>
        <w:ind w:left="720"/>
        <w:rPr>
          <w:sz w:val="24"/>
        </w:rPr>
      </w:pPr>
    </w:p>
    <w:p w:rsidR="006D6812" w:rsidRDefault="006D6812" w:rsidP="002A33D0">
      <w:pPr>
        <w:pStyle w:val="NoSpacing"/>
        <w:ind w:left="720"/>
        <w:rPr>
          <w:sz w:val="24"/>
        </w:rPr>
      </w:pPr>
      <w:r>
        <w:rPr>
          <w:sz w:val="24"/>
        </w:rPr>
        <w:t xml:space="preserve">We then came across </w:t>
      </w:r>
      <w:r w:rsidRPr="006D6812">
        <w:rPr>
          <w:b/>
          <w:sz w:val="24"/>
        </w:rPr>
        <w:t>RATTLE</w:t>
      </w:r>
      <w:r>
        <w:rPr>
          <w:sz w:val="24"/>
        </w:rPr>
        <w:t>, which is built on top of ‘</w:t>
      </w:r>
      <w:r w:rsidR="00F37F19">
        <w:rPr>
          <w:sz w:val="24"/>
        </w:rPr>
        <w:t>R’ to build a predictive model.</w:t>
      </w:r>
    </w:p>
    <w:p w:rsidR="00035F96" w:rsidRDefault="00035F96" w:rsidP="00035F96">
      <w:pPr>
        <w:pStyle w:val="NoSpacing"/>
        <w:rPr>
          <w:sz w:val="24"/>
        </w:rPr>
      </w:pPr>
    </w:p>
    <w:p w:rsidR="00D54175" w:rsidRDefault="006D6812" w:rsidP="002A33D0">
      <w:pPr>
        <w:pStyle w:val="NoSpacing"/>
        <w:ind w:left="720"/>
        <w:rPr>
          <w:b/>
          <w:sz w:val="24"/>
        </w:rPr>
      </w:pPr>
      <w:r>
        <w:rPr>
          <w:sz w:val="24"/>
        </w:rPr>
        <w:t xml:space="preserve">When it comes to further refining the attributes from the above mentioned 50 attributes, we can use </w:t>
      </w:r>
      <w:r w:rsidR="00373273">
        <w:rPr>
          <w:sz w:val="24"/>
        </w:rPr>
        <w:t>RATTLE’s feature EXPLORE&gt;Box Plot to see how an input attribute impacts the ta</w:t>
      </w:r>
      <w:r w:rsidR="00161572">
        <w:rPr>
          <w:sz w:val="24"/>
        </w:rPr>
        <w:t>r</w:t>
      </w:r>
      <w:r w:rsidR="00373273">
        <w:rPr>
          <w:sz w:val="24"/>
        </w:rPr>
        <w:t>get.</w:t>
      </w:r>
      <w:r w:rsidR="00035F96">
        <w:rPr>
          <w:b/>
          <w:sz w:val="24"/>
        </w:rPr>
        <w:t xml:space="preserve"> </w:t>
      </w:r>
    </w:p>
    <w:p w:rsidR="00D54175" w:rsidRDefault="00D54175" w:rsidP="002A33D0">
      <w:pPr>
        <w:pStyle w:val="NoSpacing"/>
        <w:ind w:left="720"/>
        <w:rPr>
          <w:b/>
          <w:sz w:val="24"/>
        </w:rPr>
      </w:pPr>
    </w:p>
    <w:p w:rsidR="00073B57" w:rsidRDefault="00073B57" w:rsidP="002A33D0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>Install R and Rattle.</w:t>
      </w:r>
    </w:p>
    <w:p w:rsidR="00A31165" w:rsidRDefault="00A31165" w:rsidP="002A33D0">
      <w:pPr>
        <w:pStyle w:val="NoSpacing"/>
        <w:ind w:left="720"/>
        <w:rPr>
          <w:b/>
          <w:sz w:val="24"/>
        </w:rPr>
      </w:pPr>
    </w:p>
    <w:p w:rsidR="00A31165" w:rsidRDefault="00A31165" w:rsidP="002A33D0">
      <w:pPr>
        <w:pStyle w:val="NoSpacing"/>
        <w:ind w:left="720"/>
        <w:rPr>
          <w:sz w:val="24"/>
        </w:rPr>
      </w:pPr>
      <w:r w:rsidRPr="00A31165">
        <w:rPr>
          <w:sz w:val="24"/>
        </w:rPr>
        <w:t xml:space="preserve">Please </w:t>
      </w:r>
      <w:r>
        <w:rPr>
          <w:sz w:val="24"/>
        </w:rPr>
        <w:t>use the below stated commands in R environment to install Rattle.</w:t>
      </w:r>
    </w:p>
    <w:p w:rsidR="00A31165" w:rsidRPr="005C694D" w:rsidRDefault="00A31165" w:rsidP="005C694D">
      <w:pPr>
        <w:pStyle w:val="NoSpacing"/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install.packages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"RGtk2")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install.packages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("rattle", dependencies=TRUE)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</w:p>
    <w:p w:rsidR="00073B57" w:rsidRDefault="00073B57" w:rsidP="002A33D0">
      <w:pPr>
        <w:pStyle w:val="NoSpacing"/>
        <w:ind w:left="720"/>
        <w:rPr>
          <w:b/>
          <w:sz w:val="24"/>
        </w:rPr>
      </w:pPr>
    </w:p>
    <w:p w:rsidR="00D54175" w:rsidRDefault="005C694D" w:rsidP="00F37F19">
      <w:pPr>
        <w:pStyle w:val="NoSpacing"/>
        <w:rPr>
          <w:b/>
          <w:sz w:val="24"/>
        </w:rPr>
      </w:pPr>
      <w:r>
        <w:rPr>
          <w:sz w:val="24"/>
        </w:rPr>
        <w:t xml:space="preserve">           </w:t>
      </w:r>
      <w:r w:rsidR="00D54175" w:rsidRPr="00A31165">
        <w:rPr>
          <w:sz w:val="24"/>
        </w:rPr>
        <w:t>Command</w:t>
      </w:r>
      <w:r w:rsidR="00A31165" w:rsidRPr="00A31165">
        <w:rPr>
          <w:sz w:val="24"/>
        </w:rPr>
        <w:t>s</w:t>
      </w:r>
      <w:r w:rsidR="00D54175" w:rsidRPr="00A31165">
        <w:rPr>
          <w:sz w:val="24"/>
        </w:rPr>
        <w:t xml:space="preserve"> in R</w:t>
      </w:r>
      <w:r w:rsidR="00A31165" w:rsidRPr="00A31165">
        <w:rPr>
          <w:sz w:val="24"/>
        </w:rPr>
        <w:t xml:space="preserve"> to kick-start </w:t>
      </w:r>
      <w:proofErr w:type="gramStart"/>
      <w:r w:rsidR="00A31165" w:rsidRPr="00A31165">
        <w:rPr>
          <w:sz w:val="24"/>
        </w:rPr>
        <w:t>Rattle</w:t>
      </w:r>
      <w:proofErr w:type="gramEnd"/>
      <w:r w:rsidR="00D54175" w:rsidRPr="005C694D">
        <w:rPr>
          <w:sz w:val="24"/>
        </w:rPr>
        <w:t>:</w:t>
      </w:r>
      <w:r w:rsidR="00D54175">
        <w:rPr>
          <w:b/>
          <w:sz w:val="24"/>
        </w:rPr>
        <w:t xml:space="preserve"> </w:t>
      </w:r>
    </w:p>
    <w:p w:rsidR="00F37F19" w:rsidRPr="00A31165" w:rsidRDefault="00F37F19" w:rsidP="00F37F19">
      <w:pPr>
        <w:pStyle w:val="NoSpacing"/>
        <w:numPr>
          <w:ilvl w:val="0"/>
          <w:numId w:val="12"/>
        </w:numPr>
        <w:rPr>
          <w:rFonts w:ascii="Arial" w:hAnsi="Arial" w:cs="Arial"/>
          <w:color w:val="222222"/>
          <w:shd w:val="clear" w:color="auto" w:fill="FFFFFF"/>
        </w:rPr>
      </w:pPr>
      <w:r w:rsidRPr="00A31165">
        <w:rPr>
          <w:rFonts w:ascii="Arial" w:hAnsi="Arial" w:cs="Arial"/>
          <w:color w:val="222222"/>
          <w:shd w:val="clear" w:color="auto" w:fill="FFFFFF"/>
        </w:rPr>
        <w:t>L</w:t>
      </w:r>
      <w:r w:rsidR="00D54175" w:rsidRPr="00A31165">
        <w:rPr>
          <w:rFonts w:ascii="Arial" w:hAnsi="Arial" w:cs="Arial"/>
          <w:color w:val="222222"/>
          <w:shd w:val="clear" w:color="auto" w:fill="FFFFFF"/>
        </w:rPr>
        <w:t>ibrary</w:t>
      </w:r>
      <w:r w:rsidRPr="00A31165">
        <w:rPr>
          <w:rFonts w:ascii="Arial" w:hAnsi="Arial" w:cs="Arial"/>
          <w:color w:val="222222"/>
          <w:shd w:val="clear" w:color="auto" w:fill="FFFFFF"/>
        </w:rPr>
        <w:t>(rattle)</w:t>
      </w:r>
    </w:p>
    <w:p w:rsidR="00F37F19" w:rsidRPr="00A31165" w:rsidRDefault="00F37F19" w:rsidP="00F37F19">
      <w:pPr>
        <w:pStyle w:val="NoSpacing"/>
        <w:numPr>
          <w:ilvl w:val="0"/>
          <w:numId w:val="12"/>
        </w:numPr>
        <w:rPr>
          <w:rFonts w:ascii="Arial" w:hAnsi="Arial" w:cs="Arial"/>
          <w:color w:val="222222"/>
          <w:shd w:val="clear" w:color="auto" w:fill="FFFFFF"/>
        </w:rPr>
      </w:pPr>
      <w:r w:rsidRPr="00A31165">
        <w:rPr>
          <w:rFonts w:ascii="Arial" w:hAnsi="Arial" w:cs="Arial"/>
          <w:color w:val="222222"/>
          <w:shd w:val="clear" w:color="auto" w:fill="FFFFFF"/>
        </w:rPr>
        <w:t>Rattle() – This will pop up a new GUI</w:t>
      </w:r>
    </w:p>
    <w:p w:rsidR="005C694D" w:rsidRDefault="00F37F19" w:rsidP="00F37F19">
      <w:pPr>
        <w:pStyle w:val="NoSpacing"/>
        <w:rPr>
          <w:sz w:val="24"/>
        </w:rPr>
      </w:pPr>
      <w:r w:rsidRPr="00A31165">
        <w:rPr>
          <w:sz w:val="24"/>
        </w:rPr>
        <w:t xml:space="preserve">           </w:t>
      </w:r>
      <w:r w:rsidR="005C694D">
        <w:rPr>
          <w:sz w:val="24"/>
        </w:rPr>
        <w:t xml:space="preserve"> </w:t>
      </w:r>
    </w:p>
    <w:p w:rsidR="0016281F" w:rsidRDefault="0016281F" w:rsidP="0016281F">
      <w:pPr>
        <w:pStyle w:val="NoSpacing"/>
        <w:rPr>
          <w:sz w:val="24"/>
        </w:rPr>
      </w:pPr>
      <w:r>
        <w:rPr>
          <w:sz w:val="24"/>
        </w:rPr>
        <w:t xml:space="preserve">            </w:t>
      </w:r>
      <w:r w:rsidR="005C694D">
        <w:rPr>
          <w:sz w:val="24"/>
        </w:rPr>
        <w:t xml:space="preserve">Will create a more clear and updated document on this to share with CS560 </w:t>
      </w:r>
    </w:p>
    <w:p w:rsidR="0016281F" w:rsidRDefault="0016281F" w:rsidP="0016281F">
      <w:pPr>
        <w:pStyle w:val="NoSpacing"/>
        <w:rPr>
          <w:sz w:val="24"/>
        </w:rPr>
      </w:pPr>
      <w:r>
        <w:rPr>
          <w:sz w:val="24"/>
        </w:rPr>
        <w:t xml:space="preserve">            </w:t>
      </w:r>
      <w:proofErr w:type="gramStart"/>
      <w:r w:rsidR="005C694D">
        <w:rPr>
          <w:sz w:val="24"/>
        </w:rPr>
        <w:t>group</w:t>
      </w:r>
      <w:proofErr w:type="gramEnd"/>
      <w:r>
        <w:rPr>
          <w:sz w:val="24"/>
        </w:rPr>
        <w:t>.</w:t>
      </w:r>
    </w:p>
    <w:p w:rsidR="00BA13BA" w:rsidRDefault="00BA13BA" w:rsidP="00BA13BA">
      <w:pPr>
        <w:pStyle w:val="NoSpacing"/>
        <w:rPr>
          <w:sz w:val="24"/>
        </w:rPr>
      </w:pPr>
    </w:p>
    <w:p w:rsidR="00BA13BA" w:rsidRDefault="00BA13BA" w:rsidP="00BA13BA">
      <w:pPr>
        <w:pStyle w:val="NoSpacing"/>
        <w:rPr>
          <w:sz w:val="24"/>
        </w:rPr>
      </w:pPr>
    </w:p>
    <w:p w:rsidR="00BA13BA" w:rsidRDefault="00BA13BA" w:rsidP="00BA13BA">
      <w:pPr>
        <w:pStyle w:val="NoSpacing"/>
        <w:rPr>
          <w:sz w:val="24"/>
        </w:rPr>
      </w:pPr>
    </w:p>
    <w:p w:rsidR="00BA13BA" w:rsidRDefault="00BA13BA" w:rsidP="00BA13BA">
      <w:pPr>
        <w:pStyle w:val="NoSpacing"/>
        <w:rPr>
          <w:sz w:val="24"/>
        </w:rPr>
      </w:pPr>
    </w:p>
    <w:p w:rsidR="00BA13BA" w:rsidRDefault="00BA13BA" w:rsidP="00BA13BA">
      <w:pPr>
        <w:pStyle w:val="NoSpacing"/>
        <w:rPr>
          <w:sz w:val="24"/>
        </w:rPr>
      </w:pPr>
    </w:p>
    <w:p w:rsidR="00BA13BA" w:rsidRDefault="00BA13BA" w:rsidP="00BA13BA">
      <w:pPr>
        <w:pStyle w:val="NoSpacing"/>
        <w:rPr>
          <w:sz w:val="24"/>
        </w:rPr>
      </w:pPr>
    </w:p>
    <w:p w:rsidR="00BA13BA" w:rsidRDefault="00BA13BA" w:rsidP="00BA13BA">
      <w:pPr>
        <w:pStyle w:val="NoSpacing"/>
        <w:rPr>
          <w:sz w:val="24"/>
        </w:rPr>
      </w:pPr>
    </w:p>
    <w:p w:rsidR="0035419D" w:rsidRDefault="0035419D" w:rsidP="00BA13BA">
      <w:pPr>
        <w:pStyle w:val="NoSpacing"/>
        <w:rPr>
          <w:sz w:val="24"/>
        </w:rPr>
      </w:pPr>
      <w:r>
        <w:rPr>
          <w:sz w:val="24"/>
        </w:rPr>
        <w:lastRenderedPageBreak/>
        <w:t>R</w:t>
      </w:r>
      <w:r w:rsidR="00F23CE4">
        <w:rPr>
          <w:sz w:val="24"/>
        </w:rPr>
        <w:t xml:space="preserve"> </w:t>
      </w:r>
      <w:r>
        <w:rPr>
          <w:sz w:val="24"/>
        </w:rPr>
        <w:t>G</w:t>
      </w:r>
      <w:r w:rsidR="00F23CE4">
        <w:rPr>
          <w:sz w:val="24"/>
        </w:rPr>
        <w:t>UI</w:t>
      </w:r>
      <w:r>
        <w:rPr>
          <w:sz w:val="24"/>
        </w:rPr>
        <w:t>:</w:t>
      </w:r>
    </w:p>
    <w:p w:rsidR="0035419D" w:rsidRDefault="0035419D" w:rsidP="00BA13BA">
      <w:pPr>
        <w:pStyle w:val="NoSpacing"/>
        <w:rPr>
          <w:sz w:val="24"/>
        </w:rPr>
      </w:pPr>
    </w:p>
    <w:p w:rsidR="0035419D" w:rsidRDefault="0035419D" w:rsidP="00BA13BA">
      <w:pPr>
        <w:pStyle w:val="NoSpacing"/>
        <w:rPr>
          <w:sz w:val="24"/>
        </w:rPr>
      </w:pPr>
      <w:r>
        <w:rPr>
          <w:noProof/>
          <w:lang w:eastAsia="en-US"/>
        </w:rPr>
        <w:drawing>
          <wp:inline distT="0" distB="0" distL="0" distR="0" wp14:anchorId="60E04CA7" wp14:editId="256E1D18">
            <wp:extent cx="5486400" cy="2810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9D" w:rsidRDefault="0035419D" w:rsidP="00BA13BA">
      <w:pPr>
        <w:pStyle w:val="NoSpacing"/>
        <w:rPr>
          <w:sz w:val="24"/>
        </w:rPr>
      </w:pPr>
    </w:p>
    <w:p w:rsidR="00BA13BA" w:rsidRPr="005C694D" w:rsidRDefault="00BA13BA" w:rsidP="00BA13BA">
      <w:pPr>
        <w:pStyle w:val="NoSpacing"/>
        <w:rPr>
          <w:sz w:val="24"/>
        </w:rPr>
      </w:pPr>
      <w:r>
        <w:rPr>
          <w:sz w:val="24"/>
        </w:rPr>
        <w:t xml:space="preserve">Rattle </w:t>
      </w:r>
      <w:r w:rsidR="003245B3">
        <w:rPr>
          <w:sz w:val="24"/>
        </w:rPr>
        <w:t>GUI:</w:t>
      </w:r>
    </w:p>
    <w:p w:rsidR="0016281F" w:rsidRDefault="0016281F" w:rsidP="0016281F">
      <w:pPr>
        <w:pStyle w:val="NoSpacing"/>
        <w:rPr>
          <w:sz w:val="24"/>
        </w:rPr>
      </w:pPr>
    </w:p>
    <w:p w:rsidR="00EC6638" w:rsidRDefault="00BA13BA" w:rsidP="0016281F">
      <w:pPr>
        <w:pStyle w:val="NoSpacing"/>
        <w:rPr>
          <w:sz w:val="24"/>
        </w:rPr>
      </w:pPr>
      <w:r>
        <w:rPr>
          <w:b/>
          <w:noProof/>
          <w:sz w:val="24"/>
          <w:lang w:eastAsia="en-US"/>
        </w:rPr>
        <w:drawing>
          <wp:inline distT="0" distB="0" distL="0" distR="0" wp14:anchorId="540889BA" wp14:editId="66988261">
            <wp:extent cx="5402580" cy="3680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ttle scre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65" cy="36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638" w:rsidRDefault="00EC6638" w:rsidP="0016281F">
      <w:pPr>
        <w:pStyle w:val="NoSpacing"/>
        <w:rPr>
          <w:sz w:val="24"/>
        </w:rPr>
      </w:pPr>
    </w:p>
    <w:p w:rsidR="00EC6638" w:rsidRDefault="00EC6638" w:rsidP="0016281F">
      <w:pPr>
        <w:pStyle w:val="NoSpacing"/>
        <w:rPr>
          <w:sz w:val="24"/>
        </w:rPr>
      </w:pPr>
    </w:p>
    <w:p w:rsidR="00793608" w:rsidRDefault="00793608" w:rsidP="00F37F19">
      <w:pPr>
        <w:pStyle w:val="NoSpacing"/>
        <w:rPr>
          <w:sz w:val="24"/>
        </w:rPr>
      </w:pPr>
    </w:p>
    <w:p w:rsidR="00F37F19" w:rsidRDefault="0016281F" w:rsidP="00F37F19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 xml:space="preserve">4. </w:t>
      </w:r>
      <w:r w:rsidRPr="0016281F">
        <w:rPr>
          <w:b/>
          <w:sz w:val="24"/>
        </w:rPr>
        <w:t>Expected Patterns</w:t>
      </w:r>
      <w:r w:rsidR="00F37F19">
        <w:rPr>
          <w:b/>
          <w:sz w:val="24"/>
        </w:rPr>
        <w:t xml:space="preserve"> </w:t>
      </w:r>
    </w:p>
    <w:p w:rsidR="004C66DE" w:rsidRDefault="00F37F19" w:rsidP="00F37F19">
      <w:pPr>
        <w:pStyle w:val="NoSpacing"/>
        <w:rPr>
          <w:b/>
          <w:sz w:val="24"/>
        </w:rPr>
      </w:pPr>
      <w:r>
        <w:rPr>
          <w:b/>
          <w:sz w:val="24"/>
        </w:rPr>
        <w:t xml:space="preserve">             </w:t>
      </w:r>
    </w:p>
    <w:p w:rsidR="00F37F19" w:rsidRPr="004C66DE" w:rsidRDefault="004C66DE" w:rsidP="00F37F19">
      <w:pPr>
        <w:pStyle w:val="NoSpacing"/>
        <w:rPr>
          <w:sz w:val="24"/>
        </w:rPr>
      </w:pPr>
      <w:r w:rsidRPr="004C66DE">
        <w:rPr>
          <w:sz w:val="24"/>
        </w:rPr>
        <w:t xml:space="preserve">Below </w:t>
      </w:r>
      <w:r>
        <w:rPr>
          <w:sz w:val="24"/>
        </w:rPr>
        <w:t xml:space="preserve">snapshots are taken </w:t>
      </w:r>
      <w:r w:rsidR="00AD674C">
        <w:rPr>
          <w:sz w:val="24"/>
        </w:rPr>
        <w:t xml:space="preserve">for 3 different attributes, </w:t>
      </w:r>
      <w:r>
        <w:rPr>
          <w:sz w:val="24"/>
        </w:rPr>
        <w:t>from a data which has a binary target (Yes or No).</w:t>
      </w:r>
      <w:r w:rsidR="00F37F19" w:rsidRPr="004C66DE">
        <w:rPr>
          <w:sz w:val="24"/>
        </w:rPr>
        <w:t xml:space="preserve"> </w:t>
      </w:r>
    </w:p>
    <w:p w:rsidR="009B68D9" w:rsidRDefault="00E55D93" w:rsidP="002A33D0">
      <w:pPr>
        <w:pStyle w:val="NoSpacing"/>
        <w:ind w:left="720"/>
        <w:rPr>
          <w:sz w:val="24"/>
        </w:rPr>
      </w:pPr>
      <w:r>
        <w:rPr>
          <w:sz w:val="24"/>
        </w:rPr>
        <w:t xml:space="preserve">Box Plot image for an input attribute to see the impact. </w:t>
      </w:r>
    </w:p>
    <w:p w:rsidR="00E55D93" w:rsidRDefault="00E55D93" w:rsidP="002A33D0">
      <w:pPr>
        <w:pStyle w:val="NoSpacing"/>
        <w:ind w:left="720"/>
        <w:rPr>
          <w:sz w:val="24"/>
        </w:rPr>
      </w:pPr>
      <w:r>
        <w:rPr>
          <w:sz w:val="24"/>
        </w:rPr>
        <w:t>1</w:t>
      </w:r>
      <w:r w:rsidRPr="00E55D93">
        <w:rPr>
          <w:sz w:val="24"/>
          <w:vertAlign w:val="superscript"/>
        </w:rPr>
        <w:t>st</w:t>
      </w:r>
      <w:r>
        <w:rPr>
          <w:sz w:val="24"/>
        </w:rPr>
        <w:t xml:space="preserve"> </w:t>
      </w:r>
      <w:r w:rsidR="00DD0C8B">
        <w:rPr>
          <w:sz w:val="24"/>
        </w:rPr>
        <w:t xml:space="preserve">figure shows </w:t>
      </w:r>
      <w:r>
        <w:rPr>
          <w:sz w:val="24"/>
        </w:rPr>
        <w:t xml:space="preserve">for all the users. </w:t>
      </w:r>
    </w:p>
    <w:p w:rsidR="00E55D93" w:rsidRDefault="00E55D93" w:rsidP="002A33D0">
      <w:pPr>
        <w:pStyle w:val="NoSpacing"/>
        <w:ind w:left="720"/>
        <w:rPr>
          <w:sz w:val="24"/>
        </w:rPr>
      </w:pPr>
      <w:r>
        <w:rPr>
          <w:sz w:val="24"/>
        </w:rPr>
        <w:t>2</w:t>
      </w:r>
      <w:r w:rsidRPr="00E55D93">
        <w:rPr>
          <w:sz w:val="24"/>
          <w:vertAlign w:val="superscript"/>
        </w:rPr>
        <w:t>nd</w:t>
      </w:r>
      <w:r>
        <w:rPr>
          <w:sz w:val="24"/>
        </w:rPr>
        <w:t xml:space="preserve"> – Default users</w:t>
      </w:r>
      <w:r w:rsidR="00F87F91">
        <w:rPr>
          <w:sz w:val="24"/>
        </w:rPr>
        <w:t xml:space="preserve"> (No)</w:t>
      </w:r>
    </w:p>
    <w:p w:rsidR="00E55D93" w:rsidRDefault="00E55D93" w:rsidP="002A33D0">
      <w:pPr>
        <w:pStyle w:val="NoSpacing"/>
        <w:ind w:left="720"/>
        <w:rPr>
          <w:sz w:val="24"/>
        </w:rPr>
      </w:pPr>
      <w:r>
        <w:rPr>
          <w:sz w:val="24"/>
        </w:rPr>
        <w:t>3</w:t>
      </w:r>
      <w:r w:rsidRPr="00E55D93">
        <w:rPr>
          <w:sz w:val="24"/>
          <w:vertAlign w:val="superscript"/>
        </w:rPr>
        <w:t>rd</w:t>
      </w:r>
      <w:r>
        <w:rPr>
          <w:sz w:val="24"/>
        </w:rPr>
        <w:t xml:space="preserve"> – Non-default users</w:t>
      </w:r>
      <w:r w:rsidR="00F87F91">
        <w:rPr>
          <w:sz w:val="24"/>
        </w:rPr>
        <w:t xml:space="preserve"> (Yes)</w:t>
      </w:r>
    </w:p>
    <w:p w:rsidR="004C66DE" w:rsidRDefault="004C66DE" w:rsidP="004C66DE">
      <w:pPr>
        <w:pStyle w:val="NoSpacing"/>
        <w:rPr>
          <w:sz w:val="24"/>
        </w:rPr>
      </w:pPr>
    </w:p>
    <w:p w:rsidR="00E55D93" w:rsidRDefault="00E55D93" w:rsidP="002A33D0">
      <w:pPr>
        <w:pStyle w:val="NoSpacing"/>
        <w:ind w:left="720"/>
        <w:rPr>
          <w:sz w:val="24"/>
        </w:rPr>
      </w:pPr>
      <w:r>
        <w:rPr>
          <w:sz w:val="24"/>
        </w:rPr>
        <w:t>Looking at the difference of Median (Lower box) and Variance (Upper box)</w:t>
      </w:r>
      <w:r w:rsidR="003059C8">
        <w:rPr>
          <w:sz w:val="24"/>
        </w:rPr>
        <w:t xml:space="preserve"> for a</w:t>
      </w:r>
      <w:r w:rsidR="00635E49">
        <w:rPr>
          <w:sz w:val="24"/>
        </w:rPr>
        <w:t>ll users/Default/Non-default users we can figure out which attribute has high impact on target.</w:t>
      </w:r>
      <w:r>
        <w:rPr>
          <w:sz w:val="24"/>
        </w:rPr>
        <w:t xml:space="preserve"> </w:t>
      </w:r>
    </w:p>
    <w:p w:rsidR="00073B57" w:rsidRDefault="00073B57" w:rsidP="002A33D0">
      <w:pPr>
        <w:pStyle w:val="NoSpacing"/>
        <w:ind w:left="720"/>
        <w:rPr>
          <w:noProof/>
          <w:sz w:val="24"/>
          <w:lang w:eastAsia="en-US"/>
        </w:rPr>
      </w:pPr>
      <w:r>
        <w:rPr>
          <w:noProof/>
          <w:sz w:val="24"/>
          <w:lang w:eastAsia="en-US"/>
        </w:rPr>
        <w:drawing>
          <wp:inline distT="0" distB="0" distL="0" distR="0">
            <wp:extent cx="4678680" cy="19659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xplot Pattern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7" cy="196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57" w:rsidRDefault="00073B57" w:rsidP="002A33D0">
      <w:pPr>
        <w:pStyle w:val="NoSpacing"/>
        <w:ind w:left="720"/>
        <w:rPr>
          <w:noProof/>
          <w:sz w:val="24"/>
          <w:lang w:eastAsia="en-US"/>
        </w:rPr>
      </w:pPr>
    </w:p>
    <w:p w:rsidR="005A3485" w:rsidRDefault="005A3485" w:rsidP="005A3485">
      <w:pPr>
        <w:pStyle w:val="NoSpacing"/>
        <w:rPr>
          <w:noProof/>
          <w:sz w:val="24"/>
          <w:lang w:eastAsia="en-US"/>
        </w:rPr>
      </w:pPr>
      <w:r>
        <w:rPr>
          <w:noProof/>
          <w:sz w:val="24"/>
          <w:lang w:eastAsia="en-US"/>
        </w:rPr>
        <w:t xml:space="preserve">             </w:t>
      </w:r>
      <w:r w:rsidR="00D3385C">
        <w:rPr>
          <w:noProof/>
          <w:sz w:val="24"/>
          <w:lang w:eastAsia="en-US"/>
        </w:rPr>
        <w:t xml:space="preserve">If the difference of Median is very minute or small, we can ignore the </w:t>
      </w:r>
    </w:p>
    <w:p w:rsidR="00D3385C" w:rsidRDefault="005A3485" w:rsidP="005A3485">
      <w:pPr>
        <w:pStyle w:val="NoSpacing"/>
        <w:rPr>
          <w:noProof/>
          <w:sz w:val="24"/>
          <w:lang w:eastAsia="en-US"/>
        </w:rPr>
      </w:pPr>
      <w:r>
        <w:rPr>
          <w:noProof/>
          <w:sz w:val="24"/>
          <w:lang w:eastAsia="en-US"/>
        </w:rPr>
        <w:t xml:space="preserve">             </w:t>
      </w:r>
      <w:r w:rsidR="00D3385C">
        <w:rPr>
          <w:noProof/>
          <w:sz w:val="24"/>
          <w:lang w:eastAsia="en-US"/>
        </w:rPr>
        <w:t>attribute as its impact on the target is very less.</w:t>
      </w:r>
    </w:p>
    <w:p w:rsidR="00073B57" w:rsidRDefault="00073B57" w:rsidP="002A33D0">
      <w:pPr>
        <w:pStyle w:val="NoSpacing"/>
        <w:ind w:left="720"/>
        <w:rPr>
          <w:noProof/>
          <w:sz w:val="24"/>
          <w:lang w:eastAsia="en-US"/>
        </w:rPr>
      </w:pPr>
      <w:r>
        <w:rPr>
          <w:noProof/>
          <w:sz w:val="24"/>
          <w:lang w:eastAsia="en-US"/>
        </w:rPr>
        <w:drawing>
          <wp:inline distT="0" distB="0" distL="0" distR="0">
            <wp:extent cx="4930567" cy="2049958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xPlot patterns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AF" w:rsidRDefault="000144AF" w:rsidP="002A33D0">
      <w:pPr>
        <w:pStyle w:val="NoSpacing"/>
        <w:ind w:left="720"/>
        <w:rPr>
          <w:noProof/>
          <w:sz w:val="24"/>
          <w:lang w:eastAsia="en-US"/>
        </w:rPr>
      </w:pPr>
    </w:p>
    <w:p w:rsidR="00CA2321" w:rsidRDefault="00CA2321" w:rsidP="002A33D0">
      <w:pPr>
        <w:pStyle w:val="NoSpacing"/>
        <w:ind w:left="720"/>
        <w:rPr>
          <w:noProof/>
          <w:sz w:val="24"/>
          <w:lang w:eastAsia="en-US"/>
        </w:rPr>
      </w:pPr>
    </w:p>
    <w:p w:rsidR="00CA2321" w:rsidRDefault="00CA2321" w:rsidP="002A33D0">
      <w:pPr>
        <w:pStyle w:val="NoSpacing"/>
        <w:ind w:left="720"/>
        <w:rPr>
          <w:noProof/>
          <w:sz w:val="24"/>
          <w:lang w:eastAsia="en-US"/>
        </w:rPr>
      </w:pPr>
    </w:p>
    <w:p w:rsidR="00CA2321" w:rsidRDefault="00CA2321" w:rsidP="002A33D0">
      <w:pPr>
        <w:pStyle w:val="NoSpacing"/>
        <w:ind w:left="720"/>
        <w:rPr>
          <w:noProof/>
          <w:sz w:val="24"/>
          <w:lang w:eastAsia="en-US"/>
        </w:rPr>
      </w:pPr>
    </w:p>
    <w:p w:rsidR="00CA2321" w:rsidRDefault="00CA2321" w:rsidP="002A33D0">
      <w:pPr>
        <w:pStyle w:val="NoSpacing"/>
        <w:ind w:left="720"/>
        <w:rPr>
          <w:noProof/>
          <w:sz w:val="24"/>
          <w:lang w:eastAsia="en-US"/>
        </w:rPr>
      </w:pPr>
    </w:p>
    <w:p w:rsidR="000144AF" w:rsidRDefault="000144AF" w:rsidP="002A33D0">
      <w:pPr>
        <w:pStyle w:val="NoSpacing"/>
        <w:ind w:left="720"/>
        <w:rPr>
          <w:noProof/>
          <w:sz w:val="24"/>
          <w:lang w:eastAsia="en-US"/>
        </w:rPr>
      </w:pPr>
      <w:r>
        <w:rPr>
          <w:noProof/>
          <w:sz w:val="24"/>
          <w:lang w:eastAsia="en-US"/>
        </w:rPr>
        <w:lastRenderedPageBreak/>
        <w:t>Below</w:t>
      </w:r>
      <w:r w:rsidR="00EC704A">
        <w:rPr>
          <w:noProof/>
          <w:sz w:val="24"/>
          <w:lang w:eastAsia="en-US"/>
        </w:rPr>
        <w:t xml:space="preserve"> stated snapshot shows both median and variance for defaulters are high. </w:t>
      </w:r>
      <w:r>
        <w:rPr>
          <w:noProof/>
          <w:sz w:val="24"/>
          <w:lang w:eastAsia="en-US"/>
        </w:rPr>
        <w:t xml:space="preserve"> </w:t>
      </w:r>
    </w:p>
    <w:p w:rsidR="000144AF" w:rsidRDefault="000144AF" w:rsidP="002A33D0">
      <w:pPr>
        <w:pStyle w:val="NoSpacing"/>
        <w:ind w:left="720"/>
        <w:rPr>
          <w:noProof/>
          <w:sz w:val="24"/>
          <w:lang w:eastAsia="en-US"/>
        </w:rPr>
      </w:pPr>
    </w:p>
    <w:p w:rsidR="009B68D9" w:rsidRDefault="00073B57" w:rsidP="002A33D0">
      <w:pPr>
        <w:pStyle w:val="NoSpacing"/>
        <w:ind w:left="720"/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0" distR="0">
            <wp:extent cx="4930567" cy="2415749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xplot pattern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F5" w:rsidRDefault="001D00F5" w:rsidP="002A33D0">
      <w:pPr>
        <w:pStyle w:val="NoSpacing"/>
        <w:ind w:left="720"/>
        <w:rPr>
          <w:sz w:val="24"/>
        </w:rPr>
      </w:pPr>
    </w:p>
    <w:p w:rsidR="001D00F5" w:rsidRDefault="001D00F5" w:rsidP="002A33D0">
      <w:pPr>
        <w:pStyle w:val="NoSpacing"/>
        <w:ind w:left="720"/>
        <w:rPr>
          <w:sz w:val="24"/>
        </w:rPr>
      </w:pPr>
      <w:r>
        <w:rPr>
          <w:sz w:val="24"/>
        </w:rPr>
        <w:t>A Decision Tree Model created in Rattle is stated below:</w:t>
      </w:r>
    </w:p>
    <w:p w:rsidR="001D00F5" w:rsidRDefault="001D00F5" w:rsidP="002A33D0">
      <w:pPr>
        <w:pStyle w:val="NoSpacing"/>
        <w:ind w:left="720"/>
        <w:rPr>
          <w:sz w:val="24"/>
        </w:rPr>
      </w:pPr>
    </w:p>
    <w:p w:rsidR="001D00F5" w:rsidRDefault="001D00F5" w:rsidP="002A33D0">
      <w:pPr>
        <w:pStyle w:val="NoSpacing"/>
        <w:ind w:left="720"/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0" distR="0">
            <wp:extent cx="4915326" cy="218713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cision Tre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3D" w:rsidRDefault="0032583D" w:rsidP="002A33D0">
      <w:pPr>
        <w:pStyle w:val="NoSpacing"/>
        <w:ind w:left="720"/>
        <w:rPr>
          <w:sz w:val="24"/>
        </w:rPr>
      </w:pPr>
    </w:p>
    <w:p w:rsidR="005A2412" w:rsidRDefault="005A2412" w:rsidP="006F73F9">
      <w:pPr>
        <w:pStyle w:val="NoSpacing"/>
        <w:rPr>
          <w:sz w:val="24"/>
        </w:rPr>
      </w:pPr>
    </w:p>
    <w:p w:rsidR="005A2412" w:rsidRDefault="005A2412" w:rsidP="006F73F9">
      <w:pPr>
        <w:pStyle w:val="NoSpacing"/>
        <w:rPr>
          <w:sz w:val="24"/>
        </w:rPr>
      </w:pPr>
    </w:p>
    <w:p w:rsidR="002A33D0" w:rsidRDefault="006F73F9" w:rsidP="006F73F9">
      <w:pPr>
        <w:pStyle w:val="NoSpacing"/>
        <w:rPr>
          <w:sz w:val="24"/>
        </w:rPr>
      </w:pPr>
      <w:r>
        <w:rPr>
          <w:sz w:val="24"/>
        </w:rPr>
        <w:t xml:space="preserve">Apart from these features, we can use the same tool to </w:t>
      </w:r>
    </w:p>
    <w:p w:rsidR="006F73F9" w:rsidRDefault="006F73F9" w:rsidP="006F73F9">
      <w:pPr>
        <w:pStyle w:val="NoSpacing"/>
        <w:numPr>
          <w:ilvl w:val="0"/>
          <w:numId w:val="13"/>
        </w:numPr>
        <w:rPr>
          <w:sz w:val="24"/>
        </w:rPr>
      </w:pPr>
      <w:r>
        <w:rPr>
          <w:sz w:val="24"/>
        </w:rPr>
        <w:t>Explore the data</w:t>
      </w:r>
    </w:p>
    <w:p w:rsidR="003D4051" w:rsidRDefault="006F73F9" w:rsidP="006F73F9">
      <w:pPr>
        <w:pStyle w:val="NoSpacing"/>
        <w:numPr>
          <w:ilvl w:val="0"/>
          <w:numId w:val="13"/>
        </w:numPr>
        <w:rPr>
          <w:sz w:val="24"/>
        </w:rPr>
      </w:pPr>
      <w:r>
        <w:rPr>
          <w:sz w:val="24"/>
        </w:rPr>
        <w:t>Divide the data to Test and Train</w:t>
      </w:r>
    </w:p>
    <w:p w:rsidR="006F73F9" w:rsidRDefault="006F73F9" w:rsidP="006F73F9">
      <w:pPr>
        <w:pStyle w:val="NoSpacing"/>
        <w:numPr>
          <w:ilvl w:val="0"/>
          <w:numId w:val="13"/>
        </w:numPr>
        <w:rPr>
          <w:sz w:val="24"/>
        </w:rPr>
      </w:pPr>
      <w:r>
        <w:rPr>
          <w:sz w:val="24"/>
        </w:rPr>
        <w:t>Modify the data (If required)</w:t>
      </w:r>
    </w:p>
    <w:p w:rsidR="006F73F9" w:rsidRDefault="001B328F" w:rsidP="006F73F9">
      <w:pPr>
        <w:pStyle w:val="NoSpacing"/>
        <w:numPr>
          <w:ilvl w:val="0"/>
          <w:numId w:val="13"/>
        </w:numPr>
        <w:rPr>
          <w:sz w:val="24"/>
        </w:rPr>
      </w:pPr>
      <w:r>
        <w:rPr>
          <w:sz w:val="24"/>
        </w:rPr>
        <w:t>Cluster the data</w:t>
      </w:r>
    </w:p>
    <w:p w:rsidR="001B328F" w:rsidRDefault="001B328F" w:rsidP="001B328F">
      <w:pPr>
        <w:pStyle w:val="NoSpacing"/>
        <w:numPr>
          <w:ilvl w:val="0"/>
          <w:numId w:val="13"/>
        </w:numPr>
        <w:rPr>
          <w:sz w:val="24"/>
        </w:rPr>
      </w:pPr>
      <w:r>
        <w:rPr>
          <w:sz w:val="24"/>
        </w:rPr>
        <w:t>Create the Model</w:t>
      </w:r>
    </w:p>
    <w:p w:rsidR="003D4051" w:rsidRDefault="003D4051" w:rsidP="005D2F41">
      <w:pPr>
        <w:pStyle w:val="NoSpacing"/>
        <w:rPr>
          <w:sz w:val="24"/>
        </w:rPr>
      </w:pPr>
    </w:p>
    <w:p w:rsidR="005A2412" w:rsidRDefault="005A2412" w:rsidP="005D2F41">
      <w:pPr>
        <w:pStyle w:val="NoSpacing"/>
        <w:rPr>
          <w:sz w:val="24"/>
        </w:rPr>
      </w:pPr>
    </w:p>
    <w:p w:rsidR="00D61527" w:rsidRDefault="00D61527" w:rsidP="00D61527">
      <w:pPr>
        <w:pStyle w:val="NoSpacing"/>
        <w:rPr>
          <w:sz w:val="24"/>
        </w:rPr>
      </w:pPr>
    </w:p>
    <w:p w:rsidR="003D4051" w:rsidRPr="00D61527" w:rsidRDefault="00D61527" w:rsidP="00D61527">
      <w:pPr>
        <w:pStyle w:val="NoSpacing"/>
        <w:rPr>
          <w:b/>
          <w:sz w:val="24"/>
        </w:rPr>
      </w:pPr>
      <w:r w:rsidRPr="00D61527">
        <w:rPr>
          <w:b/>
          <w:sz w:val="24"/>
        </w:rPr>
        <w:lastRenderedPageBreak/>
        <w:t>5.</w:t>
      </w:r>
      <w:r>
        <w:rPr>
          <w:sz w:val="24"/>
        </w:rPr>
        <w:t xml:space="preserve"> </w:t>
      </w:r>
      <w:r w:rsidR="00180F89" w:rsidRPr="00D61527">
        <w:rPr>
          <w:b/>
          <w:sz w:val="24"/>
        </w:rPr>
        <w:t>Future Plan:</w:t>
      </w:r>
    </w:p>
    <w:p w:rsidR="00180F89" w:rsidRDefault="00180F89" w:rsidP="005D2F41">
      <w:pPr>
        <w:pStyle w:val="NoSpacing"/>
        <w:rPr>
          <w:sz w:val="24"/>
        </w:rPr>
      </w:pPr>
    </w:p>
    <w:p w:rsidR="00180F89" w:rsidRDefault="00180F89" w:rsidP="005D2F41">
      <w:pPr>
        <w:pStyle w:val="NoSpacing"/>
        <w:rPr>
          <w:sz w:val="24"/>
        </w:rPr>
      </w:pPr>
      <w:r>
        <w:rPr>
          <w:sz w:val="24"/>
        </w:rPr>
        <w:t xml:space="preserve">The predictive model that’s created using </w:t>
      </w:r>
      <w:r w:rsidR="006A169B">
        <w:rPr>
          <w:sz w:val="24"/>
        </w:rPr>
        <w:t xml:space="preserve">the </w:t>
      </w:r>
      <w:r>
        <w:rPr>
          <w:sz w:val="24"/>
        </w:rPr>
        <w:t xml:space="preserve">above </w:t>
      </w:r>
      <w:r w:rsidR="006A169B">
        <w:rPr>
          <w:sz w:val="24"/>
        </w:rPr>
        <w:t xml:space="preserve">stated </w:t>
      </w:r>
      <w:r>
        <w:rPr>
          <w:sz w:val="24"/>
        </w:rPr>
        <w:t>process</w:t>
      </w:r>
      <w:r w:rsidR="006A169B">
        <w:rPr>
          <w:sz w:val="24"/>
        </w:rPr>
        <w:t>es</w:t>
      </w:r>
      <w:r w:rsidR="00347C5D">
        <w:rPr>
          <w:sz w:val="24"/>
        </w:rPr>
        <w:t xml:space="preserve"> in Rattle</w:t>
      </w:r>
      <w:r w:rsidR="00924E5D">
        <w:rPr>
          <w:sz w:val="24"/>
        </w:rPr>
        <w:t>, is fed to the Data Mining Standard</w:t>
      </w:r>
      <w:r w:rsidR="00AD304B">
        <w:rPr>
          <w:sz w:val="24"/>
        </w:rPr>
        <w:t xml:space="preserve"> </w:t>
      </w:r>
      <w:r w:rsidR="00F948D5">
        <w:rPr>
          <w:sz w:val="24"/>
        </w:rPr>
        <w:t>(PMML) which is then deployed to the real-time scoring engine (</w:t>
      </w:r>
      <w:r w:rsidR="00AD304B">
        <w:rPr>
          <w:sz w:val="24"/>
        </w:rPr>
        <w:t>ADAPA</w:t>
      </w:r>
      <w:r w:rsidR="00F948D5">
        <w:rPr>
          <w:sz w:val="24"/>
        </w:rPr>
        <w:t>)</w:t>
      </w:r>
      <w:r w:rsidR="00AD304B">
        <w:rPr>
          <w:sz w:val="24"/>
        </w:rPr>
        <w:t>.</w:t>
      </w:r>
    </w:p>
    <w:p w:rsidR="00093906" w:rsidRDefault="00093906" w:rsidP="005D2F41">
      <w:pPr>
        <w:pStyle w:val="NoSpacing"/>
        <w:rPr>
          <w:sz w:val="24"/>
        </w:rPr>
      </w:pPr>
    </w:p>
    <w:p w:rsidR="00834F1E" w:rsidRDefault="00093906" w:rsidP="005D2F41">
      <w:pPr>
        <w:pStyle w:val="NoSpacing"/>
        <w:rPr>
          <w:sz w:val="24"/>
        </w:rPr>
      </w:pPr>
      <w:r>
        <w:rPr>
          <w:sz w:val="24"/>
        </w:rPr>
        <w:t>ADAPA executes Predictive models represented in PMML format.</w:t>
      </w:r>
    </w:p>
    <w:p w:rsidR="00283264" w:rsidRDefault="00283264" w:rsidP="005D2F41">
      <w:pPr>
        <w:pStyle w:val="NoSpacing"/>
        <w:rPr>
          <w:sz w:val="24"/>
        </w:rPr>
      </w:pPr>
    </w:p>
    <w:p w:rsidR="00283264" w:rsidRDefault="00283264" w:rsidP="005D2F41">
      <w:pPr>
        <w:pStyle w:val="NoSpacing"/>
        <w:rPr>
          <w:sz w:val="24"/>
        </w:rPr>
      </w:pPr>
      <w:r>
        <w:rPr>
          <w:noProof/>
          <w:lang w:eastAsia="en-US"/>
        </w:rPr>
        <w:drawing>
          <wp:inline distT="0" distB="0" distL="0" distR="0">
            <wp:extent cx="5486400" cy="1113377"/>
            <wp:effectExtent l="0" t="0" r="0" b="0"/>
            <wp:docPr id="9" name="Picture 9" descr="AD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AP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1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051" w:rsidRDefault="003D4051" w:rsidP="005D2F41">
      <w:pPr>
        <w:pStyle w:val="NoSpacing"/>
        <w:rPr>
          <w:sz w:val="24"/>
        </w:rPr>
      </w:pPr>
    </w:p>
    <w:p w:rsidR="003D4051" w:rsidRDefault="003D4051" w:rsidP="005D2F41">
      <w:pPr>
        <w:pStyle w:val="NoSpacing"/>
        <w:rPr>
          <w:sz w:val="24"/>
        </w:rPr>
      </w:pPr>
    </w:p>
    <w:p w:rsidR="003D4051" w:rsidRDefault="00580F46" w:rsidP="005D2F41">
      <w:pPr>
        <w:pStyle w:val="NoSpacing"/>
        <w:rPr>
          <w:sz w:val="24"/>
        </w:rPr>
      </w:pPr>
      <w:r>
        <w:rPr>
          <w:sz w:val="24"/>
        </w:rPr>
        <w:t xml:space="preserve">Apart from the data that we have (From Surveys), we could get the real time data (Smart Meters) from </w:t>
      </w:r>
      <w:r w:rsidRPr="00580F46">
        <w:rPr>
          <w:b/>
          <w:sz w:val="24"/>
        </w:rPr>
        <w:t>Tracebase.org</w:t>
      </w:r>
      <w:r>
        <w:rPr>
          <w:b/>
          <w:sz w:val="24"/>
        </w:rPr>
        <w:t xml:space="preserve">. </w:t>
      </w:r>
      <w:r>
        <w:rPr>
          <w:sz w:val="24"/>
        </w:rPr>
        <w:t>Currently analyzing the data to see if it can be appended to the existing data. If required, we might end up using this real time data.</w:t>
      </w:r>
    </w:p>
    <w:p w:rsidR="003D4051" w:rsidRDefault="003D4051" w:rsidP="005D2F41">
      <w:pPr>
        <w:pStyle w:val="NoSpacing"/>
        <w:rPr>
          <w:sz w:val="24"/>
        </w:rPr>
      </w:pPr>
      <w:bookmarkStart w:id="5" w:name="_GoBack"/>
      <w:bookmarkEnd w:id="5"/>
    </w:p>
    <w:p w:rsidR="003D4051" w:rsidRDefault="003D4051" w:rsidP="005D2F41">
      <w:pPr>
        <w:pStyle w:val="NoSpacing"/>
        <w:rPr>
          <w:sz w:val="24"/>
        </w:rPr>
      </w:pPr>
    </w:p>
    <w:p w:rsidR="003D4051" w:rsidRDefault="003D4051" w:rsidP="005D2F41">
      <w:pPr>
        <w:pStyle w:val="NoSpacing"/>
        <w:rPr>
          <w:sz w:val="24"/>
        </w:rPr>
      </w:pPr>
    </w:p>
    <w:p w:rsidR="003D4051" w:rsidRDefault="003D4051" w:rsidP="005D2F41">
      <w:pPr>
        <w:pStyle w:val="NoSpacing"/>
        <w:rPr>
          <w:sz w:val="24"/>
        </w:rPr>
      </w:pPr>
    </w:p>
    <w:p w:rsidR="003D4051" w:rsidRDefault="003D4051" w:rsidP="005D2F41">
      <w:pPr>
        <w:pStyle w:val="NoSpacing"/>
        <w:rPr>
          <w:sz w:val="24"/>
        </w:rPr>
      </w:pPr>
    </w:p>
    <w:p w:rsidR="003D4051" w:rsidRDefault="003D4051" w:rsidP="005D2F41">
      <w:pPr>
        <w:pStyle w:val="NoSpacing"/>
        <w:rPr>
          <w:sz w:val="24"/>
        </w:rPr>
      </w:pPr>
    </w:p>
    <w:p w:rsidR="003D4051" w:rsidRDefault="003D4051" w:rsidP="005D2F41">
      <w:pPr>
        <w:pStyle w:val="NoSpacing"/>
        <w:rPr>
          <w:sz w:val="24"/>
        </w:rPr>
      </w:pPr>
    </w:p>
    <w:p w:rsidR="003D4051" w:rsidRDefault="003D4051" w:rsidP="005D2F41">
      <w:pPr>
        <w:pStyle w:val="NoSpacing"/>
        <w:rPr>
          <w:sz w:val="24"/>
        </w:rPr>
      </w:pPr>
    </w:p>
    <w:p w:rsidR="003D4051" w:rsidRDefault="003D4051" w:rsidP="005D2F41">
      <w:pPr>
        <w:pStyle w:val="NoSpacing"/>
        <w:rPr>
          <w:sz w:val="24"/>
        </w:rPr>
      </w:pPr>
    </w:p>
    <w:p w:rsidR="003D4051" w:rsidRDefault="003D4051" w:rsidP="005D2F41">
      <w:pPr>
        <w:pStyle w:val="NoSpacing"/>
        <w:rPr>
          <w:sz w:val="24"/>
        </w:rPr>
      </w:pPr>
    </w:p>
    <w:p w:rsidR="005D2F41" w:rsidRPr="005D2F41" w:rsidRDefault="005D2F41" w:rsidP="005D2F41">
      <w:pPr>
        <w:pStyle w:val="NoSpacing"/>
        <w:rPr>
          <w:sz w:val="24"/>
        </w:rPr>
      </w:pPr>
    </w:p>
    <w:sectPr w:rsidR="005D2F41" w:rsidRPr="005D2F41">
      <w:footerReference w:type="default" r:id="rId1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717" w:rsidRDefault="00517717">
      <w:pPr>
        <w:spacing w:before="0" w:after="0" w:line="240" w:lineRule="auto"/>
      </w:pPr>
      <w:r>
        <w:separator/>
      </w:r>
    </w:p>
  </w:endnote>
  <w:endnote w:type="continuationSeparator" w:id="0">
    <w:p w:rsidR="00517717" w:rsidRDefault="005177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6C7" w:rsidRDefault="00CA56C7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554FE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717" w:rsidRDefault="00517717">
      <w:pPr>
        <w:spacing w:before="0" w:after="0" w:line="240" w:lineRule="auto"/>
      </w:pPr>
      <w:r>
        <w:separator/>
      </w:r>
    </w:p>
  </w:footnote>
  <w:footnote w:type="continuationSeparator" w:id="0">
    <w:p w:rsidR="00517717" w:rsidRDefault="0051771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27ED5B47"/>
    <w:multiLevelType w:val="hybridMultilevel"/>
    <w:tmpl w:val="6BF03460"/>
    <w:lvl w:ilvl="0" w:tplc="899A6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1D5A1E"/>
    <w:multiLevelType w:val="hybridMultilevel"/>
    <w:tmpl w:val="9F3EB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3521A0"/>
    <w:multiLevelType w:val="hybridMultilevel"/>
    <w:tmpl w:val="A4DAA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5F4016"/>
    <w:multiLevelType w:val="hybridMultilevel"/>
    <w:tmpl w:val="F648D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D83054"/>
    <w:multiLevelType w:val="hybridMultilevel"/>
    <w:tmpl w:val="34728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1A0EBF"/>
    <w:multiLevelType w:val="hybridMultilevel"/>
    <w:tmpl w:val="F04A06F6"/>
    <w:lvl w:ilvl="0" w:tplc="78B419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AE12A5"/>
    <w:multiLevelType w:val="hybridMultilevel"/>
    <w:tmpl w:val="901281D4"/>
    <w:lvl w:ilvl="0" w:tplc="D748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7"/>
  </w:num>
  <w:num w:numId="10">
    <w:abstractNumId w:val="5"/>
  </w:num>
  <w:num w:numId="11">
    <w:abstractNumId w:val="8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41"/>
    <w:rsid w:val="000144AF"/>
    <w:rsid w:val="000346DA"/>
    <w:rsid w:val="00035F96"/>
    <w:rsid w:val="000544EC"/>
    <w:rsid w:val="00056AA8"/>
    <w:rsid w:val="00063086"/>
    <w:rsid w:val="00073B57"/>
    <w:rsid w:val="00077E0A"/>
    <w:rsid w:val="000855A5"/>
    <w:rsid w:val="00093906"/>
    <w:rsid w:val="000A6F87"/>
    <w:rsid w:val="000C7BDD"/>
    <w:rsid w:val="0011386D"/>
    <w:rsid w:val="00114C8A"/>
    <w:rsid w:val="0012695C"/>
    <w:rsid w:val="00161572"/>
    <w:rsid w:val="0016281F"/>
    <w:rsid w:val="0016329D"/>
    <w:rsid w:val="00166FA9"/>
    <w:rsid w:val="00174A03"/>
    <w:rsid w:val="00175EE5"/>
    <w:rsid w:val="00180F89"/>
    <w:rsid w:val="00196814"/>
    <w:rsid w:val="001A1B25"/>
    <w:rsid w:val="001B328F"/>
    <w:rsid w:val="001D00F5"/>
    <w:rsid w:val="002057D2"/>
    <w:rsid w:val="002163EE"/>
    <w:rsid w:val="00255738"/>
    <w:rsid w:val="00283264"/>
    <w:rsid w:val="00285FEE"/>
    <w:rsid w:val="002A33D0"/>
    <w:rsid w:val="002C06FA"/>
    <w:rsid w:val="002D5F98"/>
    <w:rsid w:val="003059C8"/>
    <w:rsid w:val="003240D9"/>
    <w:rsid w:val="003245B3"/>
    <w:rsid w:val="0032583D"/>
    <w:rsid w:val="00347C5D"/>
    <w:rsid w:val="0035419D"/>
    <w:rsid w:val="0037230A"/>
    <w:rsid w:val="00373273"/>
    <w:rsid w:val="003806E6"/>
    <w:rsid w:val="003934C1"/>
    <w:rsid w:val="00397848"/>
    <w:rsid w:val="003B4B14"/>
    <w:rsid w:val="003D4051"/>
    <w:rsid w:val="00405854"/>
    <w:rsid w:val="00447674"/>
    <w:rsid w:val="00483A0B"/>
    <w:rsid w:val="004C66DE"/>
    <w:rsid w:val="004D68B6"/>
    <w:rsid w:val="00503E4D"/>
    <w:rsid w:val="00517717"/>
    <w:rsid w:val="005241EF"/>
    <w:rsid w:val="00534279"/>
    <w:rsid w:val="00546F54"/>
    <w:rsid w:val="0056387D"/>
    <w:rsid w:val="00580F46"/>
    <w:rsid w:val="005817E0"/>
    <w:rsid w:val="005A2412"/>
    <w:rsid w:val="005A3485"/>
    <w:rsid w:val="005C694D"/>
    <w:rsid w:val="005D2F41"/>
    <w:rsid w:val="005E0306"/>
    <w:rsid w:val="00635E49"/>
    <w:rsid w:val="00640A88"/>
    <w:rsid w:val="006554FE"/>
    <w:rsid w:val="006704D8"/>
    <w:rsid w:val="006A169B"/>
    <w:rsid w:val="006C4CCE"/>
    <w:rsid w:val="006C76B7"/>
    <w:rsid w:val="006D6812"/>
    <w:rsid w:val="006F73F9"/>
    <w:rsid w:val="00700447"/>
    <w:rsid w:val="00781631"/>
    <w:rsid w:val="00783BD1"/>
    <w:rsid w:val="00793608"/>
    <w:rsid w:val="00817D0D"/>
    <w:rsid w:val="00817E92"/>
    <w:rsid w:val="00830A60"/>
    <w:rsid w:val="00834F1E"/>
    <w:rsid w:val="008408D7"/>
    <w:rsid w:val="0084569F"/>
    <w:rsid w:val="008607F8"/>
    <w:rsid w:val="00894F55"/>
    <w:rsid w:val="00897B8D"/>
    <w:rsid w:val="00897CBD"/>
    <w:rsid w:val="008A2C72"/>
    <w:rsid w:val="008C5152"/>
    <w:rsid w:val="008F3495"/>
    <w:rsid w:val="00900107"/>
    <w:rsid w:val="00904213"/>
    <w:rsid w:val="0091293C"/>
    <w:rsid w:val="00924E5D"/>
    <w:rsid w:val="00954813"/>
    <w:rsid w:val="009774CC"/>
    <w:rsid w:val="009A64BC"/>
    <w:rsid w:val="009B68D9"/>
    <w:rsid w:val="00A05C28"/>
    <w:rsid w:val="00A0639A"/>
    <w:rsid w:val="00A243EE"/>
    <w:rsid w:val="00A31165"/>
    <w:rsid w:val="00A423B4"/>
    <w:rsid w:val="00A66D8D"/>
    <w:rsid w:val="00AA2624"/>
    <w:rsid w:val="00AB233A"/>
    <w:rsid w:val="00AB73DF"/>
    <w:rsid w:val="00AD304B"/>
    <w:rsid w:val="00AD674C"/>
    <w:rsid w:val="00AE0EB7"/>
    <w:rsid w:val="00B1217E"/>
    <w:rsid w:val="00B84647"/>
    <w:rsid w:val="00BA13BA"/>
    <w:rsid w:val="00BA44D9"/>
    <w:rsid w:val="00BC7CB4"/>
    <w:rsid w:val="00C077D5"/>
    <w:rsid w:val="00C134F1"/>
    <w:rsid w:val="00C72F29"/>
    <w:rsid w:val="00C918E9"/>
    <w:rsid w:val="00CA2321"/>
    <w:rsid w:val="00CA56C7"/>
    <w:rsid w:val="00CE5BFF"/>
    <w:rsid w:val="00D0799E"/>
    <w:rsid w:val="00D3385C"/>
    <w:rsid w:val="00D54175"/>
    <w:rsid w:val="00D61527"/>
    <w:rsid w:val="00DC367F"/>
    <w:rsid w:val="00DD0C8B"/>
    <w:rsid w:val="00DD45FE"/>
    <w:rsid w:val="00DE6146"/>
    <w:rsid w:val="00E062A1"/>
    <w:rsid w:val="00E1020C"/>
    <w:rsid w:val="00E411DF"/>
    <w:rsid w:val="00E55D93"/>
    <w:rsid w:val="00E90FCE"/>
    <w:rsid w:val="00EC6638"/>
    <w:rsid w:val="00EC704A"/>
    <w:rsid w:val="00EF44B9"/>
    <w:rsid w:val="00EF7D0F"/>
    <w:rsid w:val="00F23CE4"/>
    <w:rsid w:val="00F35848"/>
    <w:rsid w:val="00F37F19"/>
    <w:rsid w:val="00F507B9"/>
    <w:rsid w:val="00F669D3"/>
    <w:rsid w:val="00F76781"/>
    <w:rsid w:val="00F771EF"/>
    <w:rsid w:val="00F87F91"/>
    <w:rsid w:val="00F948D5"/>
    <w:rsid w:val="00FB3A7F"/>
    <w:rsid w:val="00FB7EDA"/>
    <w:rsid w:val="00FC4888"/>
    <w:rsid w:val="00FD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06806-D6C6-4F19-AE0A-98F85A2B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31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xman%20Dutt%20Degala\AppData\Roaming\Microsoft\Templates\Student%20report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3E410F7EB64F9498BE50EB8CF67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CDAD5-FCFC-4197-A60E-C42ACB06E3AA}"/>
      </w:docPartPr>
      <w:docPartBody>
        <w:p w:rsidR="00B56EFB" w:rsidRDefault="00322A0C">
          <w:pPr>
            <w:pStyle w:val="DD3E410F7EB64F9498BE50EB8CF67DC6"/>
          </w:pPr>
          <w:r>
            <w:t>[Name]</w:t>
          </w:r>
        </w:p>
      </w:docPartBody>
    </w:docPart>
    <w:docPart>
      <w:docPartPr>
        <w:name w:val="40AD4E49C8A94254B5FFCE92B2FA4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EC671-008D-4890-A292-7BF54C1BA98A}"/>
      </w:docPartPr>
      <w:docPartBody>
        <w:p w:rsidR="00B56EFB" w:rsidRDefault="00322A0C">
          <w:pPr>
            <w:pStyle w:val="40AD4E49C8A94254B5FFCE92B2FA49D7"/>
          </w:pPr>
          <w:r>
            <w:t>[Course Title]</w:t>
          </w:r>
        </w:p>
      </w:docPartBody>
    </w:docPart>
    <w:docPart>
      <w:docPartPr>
        <w:name w:val="0322B70743744B98B2A8432FA6988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3E69C-97BF-4ADC-A86E-B1A128AC916A}"/>
      </w:docPartPr>
      <w:docPartBody>
        <w:p w:rsidR="00B56EFB" w:rsidRDefault="00322A0C">
          <w:pPr>
            <w:pStyle w:val="0322B70743744B98B2A8432FA69881F9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A0C"/>
    <w:rsid w:val="00322A0C"/>
    <w:rsid w:val="00426B96"/>
    <w:rsid w:val="00634114"/>
    <w:rsid w:val="00B5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31D46FAAFF924AD6BB64561F2FF8D3BD">
    <w:name w:val="31D46FAAFF924AD6BB64561F2FF8D3BD"/>
  </w:style>
  <w:style w:type="paragraph" w:customStyle="1" w:styleId="DD3E410F7EB64F9498BE50EB8CF67DC6">
    <w:name w:val="DD3E410F7EB64F9498BE50EB8CF67DC6"/>
  </w:style>
  <w:style w:type="paragraph" w:customStyle="1" w:styleId="40AD4E49C8A94254B5FFCE92B2FA49D7">
    <w:name w:val="40AD4E49C8A94254B5FFCE92B2FA49D7"/>
  </w:style>
  <w:style w:type="paragraph" w:customStyle="1" w:styleId="0322B70743744B98B2A8432FA69881F9">
    <w:name w:val="0322B70743744B98B2A8432FA69881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E6B8B1-7E83-464A-B619-8F2F7C276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report(2)</Template>
  <TotalTime>179</TotalTime>
  <Pages>7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CAAM for Smart Energy</vt:lpstr>
    </vt:vector>
  </TitlesOfParts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CAAM for Smart Energy</dc:title>
  <dc:subject>Increment 1</dc:subject>
  <dc:creator>Laxman Dutt Degala</dc:creator>
  <cp:keywords>KDM – CS560</cp:keywords>
  <cp:lastModifiedBy>Laxman Dutt Degala</cp:lastModifiedBy>
  <cp:revision>86</cp:revision>
  <dcterms:created xsi:type="dcterms:W3CDTF">2014-03-11T14:12:00Z</dcterms:created>
  <dcterms:modified xsi:type="dcterms:W3CDTF">2014-03-11T18:27:00Z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